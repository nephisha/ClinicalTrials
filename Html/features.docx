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829907837"/>
        <w:docPartObj>
          <w:docPartGallery w:val="Table of Contents"/>
          <w:docPartUnique/>
        </w:docPartObj>
      </w:sdtPr>
      <w:sdtEndPr/>
      <w:sdtContent>
        <w:p w:rsidR="006B38E4" w:rsidRDefault="004223F7">
          <w:pPr>
            <w:pStyle w:val="TOCHeading"/>
          </w:pPr>
          <w:r>
            <w:t>Contents</w:t>
          </w:r>
        </w:p>
        <w:p w:rsidR="003F4D51" w:rsidRDefault="004223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'1-2' \h \z \u </w:instrText>
          </w:r>
          <w:r>
            <w:fldChar w:fldCharType="separate"/>
          </w:r>
          <w:hyperlink w:anchor="_Toc494292720" w:history="1">
            <w:r w:rsidR="003F4D51" w:rsidRPr="00A36862">
              <w:rPr>
                <w:rStyle w:val="Hyperlink"/>
                <w:noProof/>
              </w:rPr>
              <w:t>Administration</w:t>
            </w:r>
            <w:r w:rsidR="003F4D51">
              <w:rPr>
                <w:noProof/>
                <w:webHidden/>
              </w:rPr>
              <w:tab/>
            </w:r>
            <w:r w:rsidR="003F4D51">
              <w:rPr>
                <w:noProof/>
                <w:webHidden/>
              </w:rPr>
              <w:fldChar w:fldCharType="begin"/>
            </w:r>
            <w:r w:rsidR="003F4D51">
              <w:rPr>
                <w:noProof/>
                <w:webHidden/>
              </w:rPr>
              <w:instrText xml:space="preserve"> PAGEREF _Toc494292720 \h </w:instrText>
            </w:r>
            <w:r w:rsidR="003F4D51">
              <w:rPr>
                <w:noProof/>
                <w:webHidden/>
              </w:rPr>
            </w:r>
            <w:r w:rsidR="003F4D51">
              <w:rPr>
                <w:noProof/>
                <w:webHidden/>
              </w:rPr>
              <w:fldChar w:fldCharType="separate"/>
            </w:r>
            <w:r w:rsidR="003F4D51">
              <w:rPr>
                <w:noProof/>
                <w:webHidden/>
              </w:rPr>
              <w:t>3</w:t>
            </w:r>
            <w:r w:rsidR="003F4D51"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21" w:history="1">
            <w:r w:rsidRPr="00A36862">
              <w:rPr>
                <w:rStyle w:val="Hyperlink"/>
                <w:noProof/>
              </w:rPr>
              <w:t>27340 - Create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22" w:history="1">
            <w:r w:rsidRPr="00A36862">
              <w:rPr>
                <w:rStyle w:val="Hyperlink"/>
                <w:noProof/>
              </w:rPr>
              <w:t>27347 - Create new 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23" w:history="1">
            <w:r w:rsidRPr="00A36862">
              <w:rPr>
                <w:rStyle w:val="Hyperlink"/>
                <w:noProof/>
              </w:rPr>
              <w:t>27352 - Create new Local Health 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24" w:history="1">
            <w:r w:rsidRPr="00A36862">
              <w:rPr>
                <w:rStyle w:val="Hyperlink"/>
                <w:noProof/>
              </w:rPr>
              <w:t>27355 - Create new Clinical Trial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25" w:history="1">
            <w:r w:rsidRPr="00A36862">
              <w:rPr>
                <w:rStyle w:val="Hyperlink"/>
                <w:noProof/>
              </w:rPr>
              <w:t>27358 - Create new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26" w:history="1">
            <w:r w:rsidRPr="00A36862">
              <w:rPr>
                <w:rStyle w:val="Hyperlink"/>
                <w:noProof/>
              </w:rPr>
              <w:t>27359 - Modify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27" w:history="1">
            <w:r w:rsidRPr="00A36862">
              <w:rPr>
                <w:rStyle w:val="Hyperlink"/>
                <w:noProof/>
              </w:rPr>
              <w:t>27369 - Create new Report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28" w:history="1">
            <w:r w:rsidRPr="00A36862">
              <w:rPr>
                <w:rStyle w:val="Hyperlink"/>
                <w:noProof/>
              </w:rPr>
              <w:t>27370 - 27372 - Modify and Delete Report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29" w:history="1">
            <w:r w:rsidRPr="00A36862">
              <w:rPr>
                <w:rStyle w:val="Hyperlink"/>
                <w:noProof/>
              </w:rPr>
              <w:t>27389 - Create new Report Period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30" w:history="1">
            <w:r w:rsidRPr="00A36862">
              <w:rPr>
                <w:rStyle w:val="Hyperlink"/>
                <w:noProof/>
              </w:rPr>
              <w:t>27341 - Editing user details and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31" w:history="1">
            <w:r w:rsidRPr="00A36862">
              <w:rPr>
                <w:rStyle w:val="Hyperlink"/>
                <w:noProof/>
              </w:rPr>
              <w:t>27342 - Disable Existing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32" w:history="1">
            <w:r w:rsidRPr="00A36862">
              <w:rPr>
                <w:rStyle w:val="Hyperlink"/>
                <w:noProof/>
              </w:rPr>
              <w:t>27348 - Edit Sponsor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33" w:history="1">
            <w:r w:rsidRPr="00A36862">
              <w:rPr>
                <w:rStyle w:val="Hyperlink"/>
                <w:noProof/>
              </w:rPr>
              <w:t>27350 Deprecate 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34" w:history="1">
            <w:r w:rsidRPr="00A36862">
              <w:rPr>
                <w:rStyle w:val="Hyperlink"/>
                <w:noProof/>
              </w:rPr>
              <w:t>27356 - Edit Clinical Trial Unit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35" w:history="1">
            <w:r w:rsidRPr="00A36862">
              <w:rPr>
                <w:rStyle w:val="Hyperlink"/>
                <w:noProof/>
              </w:rPr>
              <w:t>27357 Deprecate Clinical Trial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36" w:history="1">
            <w:r w:rsidRPr="00A36862">
              <w:rPr>
                <w:rStyle w:val="Hyperlink"/>
                <w:noProof/>
              </w:rPr>
              <w:t>27354 - Edit Local Health 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37" w:history="1">
            <w:r w:rsidRPr="00A36862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38" w:history="1">
            <w:r w:rsidRPr="00A36862">
              <w:rPr>
                <w:rStyle w:val="Hyperlink"/>
                <w:noProof/>
              </w:rPr>
              <w:t>27110 - Dashboard - Number of days left and last maintained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39" w:history="1">
            <w:r w:rsidRPr="00A36862">
              <w:rPr>
                <w:rStyle w:val="Hyperlink"/>
                <w:noProof/>
              </w:rPr>
              <w:t>27122 - Dashboard - Recruiting Portfolio by Portfolio Category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40" w:history="1">
            <w:r w:rsidRPr="00A36862">
              <w:rPr>
                <w:rStyle w:val="Hyperlink"/>
                <w:noProof/>
              </w:rPr>
              <w:t>MasterTrialList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41" w:history="1">
            <w:r w:rsidRPr="00A36862">
              <w:rPr>
                <w:rStyle w:val="Hyperlink"/>
                <w:noProof/>
              </w:rPr>
              <w:t>27012 - Master Trial List - Basic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42" w:history="1">
            <w:r w:rsidRPr="00A36862">
              <w:rPr>
                <w:rStyle w:val="Hyperlink"/>
                <w:noProof/>
              </w:rPr>
              <w:t>27013 - Master Trial List Search By Top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43" w:history="1">
            <w:r w:rsidRPr="00A36862">
              <w:rPr>
                <w:rStyle w:val="Hyperlink"/>
                <w:noProof/>
              </w:rPr>
              <w:t>27015 - Master Trial List - Search By 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44" w:history="1">
            <w:r w:rsidRPr="00A36862">
              <w:rPr>
                <w:rStyle w:val="Hyperlink"/>
                <w:noProof/>
              </w:rPr>
              <w:t>27020 - Master Trial List - Search By CTU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45" w:history="1">
            <w:r w:rsidRPr="00A36862">
              <w:rPr>
                <w:rStyle w:val="Hyperlink"/>
                <w:noProof/>
              </w:rPr>
              <w:t>27021 - Master Trial List - Search By Tumour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46" w:history="1">
            <w:r w:rsidRPr="00A36862">
              <w:rPr>
                <w:rStyle w:val="Hyperlink"/>
                <w:noProof/>
              </w:rPr>
              <w:t>27022 - Master Trial List - Search By Trial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47" w:history="1">
            <w:r w:rsidRPr="00A36862">
              <w:rPr>
                <w:rStyle w:val="Hyperlink"/>
                <w:noProof/>
              </w:rPr>
              <w:t>27023 - Master Trial List - Search By Verification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48" w:history="1">
            <w:r w:rsidRPr="00A36862">
              <w:rPr>
                <w:rStyle w:val="Hyperlink"/>
                <w:noProof/>
              </w:rPr>
              <w:t>27043 - Master Trial - Add to My Site Trial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49" w:history="1">
            <w:r w:rsidRPr="00A36862">
              <w:rPr>
                <w:rStyle w:val="Hyperlink"/>
                <w:noProof/>
              </w:rPr>
              <w:t>27044 - Master Trial - Edit Trial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50" w:history="1">
            <w:r w:rsidRPr="00A36862">
              <w:rPr>
                <w:rStyle w:val="Hyperlink"/>
                <w:noProof/>
              </w:rPr>
              <w:t>27045 - Master Trial - View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51" w:history="1">
            <w:r w:rsidRPr="00A36862">
              <w:rPr>
                <w:rStyle w:val="Hyperlink"/>
                <w:noProof/>
              </w:rPr>
              <w:t>27048 - Master Trial - Remove Trial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52" w:history="1">
            <w:r w:rsidRPr="00A36862">
              <w:rPr>
                <w:rStyle w:val="Hyperlink"/>
                <w:noProof/>
              </w:rPr>
              <w:t>26999 - Trial Verification - Verify A Trial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53" w:history="1">
            <w:r w:rsidRPr="00A36862">
              <w:rPr>
                <w:rStyle w:val="Hyperlink"/>
                <w:noProof/>
              </w:rPr>
              <w:t>27000 - Trial Verification - Reject A Trial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54" w:history="1">
            <w:r w:rsidRPr="00A36862">
              <w:rPr>
                <w:rStyle w:val="Hyperlink"/>
                <w:noProof/>
              </w:rPr>
              <w:t>27001 - Trial Verification - In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55" w:history="1">
            <w:r w:rsidRPr="00A36862">
              <w:rPr>
                <w:rStyle w:val="Hyperlink"/>
                <w:noProof/>
              </w:rPr>
              <w:t>27002 - Trial Classification - In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56" w:history="1">
            <w:r w:rsidRPr="00A36862">
              <w:rPr>
                <w:rStyle w:val="Hyperlink"/>
                <w:noProof/>
              </w:rPr>
              <w:t>27003 - Trial Classification -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57" w:history="1">
            <w:r w:rsidRPr="00A36862">
              <w:rPr>
                <w:rStyle w:val="Hyperlink"/>
                <w:noProof/>
              </w:rPr>
              <w:t>27004 - Trial Classification - NonPortfolio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58" w:history="1">
            <w:r w:rsidRPr="00A36862">
              <w:rPr>
                <w:rStyle w:val="Hyperlink"/>
                <w:noProof/>
              </w:rPr>
              <w:t>27010 - Trial History - Capture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59" w:history="1">
            <w:r w:rsidRPr="00A36862">
              <w:rPr>
                <w:rStyle w:val="Hyperlink"/>
                <w:noProof/>
              </w:rPr>
              <w:t>29523 - Trial Classification - User cannot classify before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60" w:history="1">
            <w:r w:rsidRPr="00A36862">
              <w:rPr>
                <w:rStyle w:val="Hyperlink"/>
                <w:noProof/>
              </w:rPr>
              <w:t>MySiteTrials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61" w:history="1">
            <w:r w:rsidRPr="00A36862">
              <w:rPr>
                <w:rStyle w:val="Hyperlink"/>
                <w:noProof/>
              </w:rPr>
              <w:t>27067 - Display Current Report Period - MySite Trials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62" w:history="1">
            <w:r w:rsidRPr="00A36862">
              <w:rPr>
                <w:rStyle w:val="Hyperlink"/>
                <w:noProof/>
              </w:rPr>
              <w:t>27086 - Remove a Trial from My Site Trials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63" w:history="1">
            <w:r w:rsidRPr="00A36862">
              <w:rPr>
                <w:rStyle w:val="Hyperlink"/>
                <w:noProof/>
              </w:rPr>
              <w:t>27087 - Archive a Trial from My Site Trials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64" w:history="1">
            <w:r w:rsidRPr="00A36862">
              <w:rPr>
                <w:rStyle w:val="Hyperlink"/>
                <w:noProof/>
              </w:rPr>
              <w:t>27089 - My Site Trial - Trial data mandatory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65" w:history="1">
            <w:r w:rsidRPr="00A36862">
              <w:rPr>
                <w:rStyle w:val="Hyperlink"/>
                <w:noProof/>
              </w:rPr>
              <w:t>Reconciliation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66" w:history="1">
            <w:r w:rsidRPr="00A36862">
              <w:rPr>
                <w:rStyle w:val="Hyperlink"/>
                <w:noProof/>
              </w:rPr>
              <w:t>27128 - Reconciliation -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67" w:history="1">
            <w:r w:rsidRPr="00A36862">
              <w:rPr>
                <w:rStyle w:val="Hyperlink"/>
                <w:noProof/>
              </w:rPr>
              <w:t>SignOffHistory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68" w:history="1">
            <w:r w:rsidRPr="00A36862">
              <w:rPr>
                <w:rStyle w:val="Hyperlink"/>
                <w:noProof/>
              </w:rPr>
              <w:t>27379 - Signoff History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69" w:history="1">
            <w:r w:rsidRPr="00A36862">
              <w:rPr>
                <w:rStyle w:val="Hyperlink"/>
                <w:noProof/>
              </w:rPr>
              <w:t>SignOffTrials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70" w:history="1">
            <w:r w:rsidRPr="00A36862">
              <w:rPr>
                <w:rStyle w:val="Hyperlink"/>
                <w:noProof/>
              </w:rPr>
              <w:t>27095 - Trial SignOff - Trial Summary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71" w:history="1">
            <w:r w:rsidRPr="00A36862">
              <w:rPr>
                <w:rStyle w:val="Hyperlink"/>
                <w:noProof/>
              </w:rPr>
              <w:t>27096 - Sign Off Trials for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72" w:history="1">
            <w:r w:rsidRPr="00A36862">
              <w:rPr>
                <w:rStyle w:val="Hyperlink"/>
                <w:noProof/>
              </w:rPr>
              <w:t>27102 - Disable MySite Trials after SignOff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73" w:history="1">
            <w:r w:rsidRPr="00A36862">
              <w:rPr>
                <w:rStyle w:val="Hyperlink"/>
                <w:noProof/>
              </w:rPr>
              <w:t>Submit a Clinical Trial for the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74" w:history="1">
            <w:r w:rsidRPr="00A36862">
              <w:rPr>
                <w:rStyle w:val="Hyperlink"/>
                <w:noProof/>
              </w:rPr>
              <w:t>26612 - Submit a Portfolio Clinical Trial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75" w:history="1">
            <w:r w:rsidRPr="00A36862">
              <w:rPr>
                <w:rStyle w:val="Hyperlink"/>
                <w:noProof/>
              </w:rPr>
              <w:t>26623 - Submit a Non - Portfolio Clinical Trial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76" w:history="1">
            <w:r w:rsidRPr="00A36862">
              <w:rPr>
                <w:rStyle w:val="Hyperlink"/>
                <w:noProof/>
              </w:rPr>
              <w:t>26625 - Submit a Industrial Clinical Trial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D51" w:rsidRDefault="003F4D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4292777" w:history="1">
            <w:r w:rsidRPr="00A36862">
              <w:rPr>
                <w:rStyle w:val="Hyperlink"/>
                <w:noProof/>
              </w:rPr>
              <w:t>26627 - Cancel a Non - Portfolio Clinical Trial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8E4" w:rsidRDefault="004223F7">
          <w:r>
            <w:rPr>
              <w:b/>
              <w:bCs/>
              <w:noProof/>
            </w:rPr>
            <w:fldChar w:fldCharType="end"/>
          </w:r>
        </w:p>
      </w:sdtContent>
    </w:sdt>
    <w:p w:rsidR="006B38E4" w:rsidRDefault="004223F7">
      <w:r>
        <w:br w:type="page"/>
      </w:r>
    </w:p>
    <w:p w:rsidR="00CC1B7A" w:rsidRDefault="004223F7" w:rsidP="0016335E">
      <w:pPr>
        <w:pStyle w:val="Heading1"/>
      </w:pPr>
      <w:bookmarkStart w:id="0" w:name="_Toc494292720"/>
      <w:r>
        <w:lastRenderedPageBreak/>
        <w:t>Administration</w:t>
      </w:r>
      <w:bookmarkEnd w:id="0"/>
    </w:p>
    <w:p w:rsidR="00CC1B7A" w:rsidRDefault="004223F7" w:rsidP="0016335E">
      <w:r>
        <w:t>In order to restrict the access to various features</w:t>
      </w:r>
    </w:p>
    <w:p w:rsidR="00CC1B7A" w:rsidRDefault="004223F7" w:rsidP="0016335E">
      <w:r>
        <w:t>As an Administrator</w:t>
      </w:r>
    </w:p>
    <w:p w:rsidR="00CC1B7A" w:rsidRDefault="004223F7" w:rsidP="0016335E">
      <w:r>
        <w:t>I want to create users with multiple roles</w:t>
      </w:r>
    </w:p>
    <w:p w:rsidR="00CC1B7A" w:rsidRDefault="004223F7" w:rsidP="0016335E">
      <w:pPr>
        <w:pStyle w:val="Heading2"/>
      </w:pPr>
      <w:bookmarkStart w:id="1" w:name="_Toc494292721"/>
      <w:r>
        <w:t>27340 - Create new User</w:t>
      </w:r>
      <w:bookmarkEnd w:id="1"/>
    </w:p>
    <w:p w:rsidR="006B38E4" w:rsidRDefault="004223F7">
      <w:r>
        <w:rPr>
          <w:i/>
          <w:color w:val="1F497D" w:themeColor="text2"/>
        </w:rPr>
        <w:t>(Tags: @Users,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When</w:t>
      </w:r>
      <w:r>
        <w:t xml:space="preserve"> I create new &lt;UserType&gt; user from the user menu option</w:t>
      </w:r>
    </w:p>
    <w:p w:rsidR="006B38E4" w:rsidRDefault="004223F7">
      <w:r>
        <w:rPr>
          <w:b/>
        </w:rPr>
        <w:t>Then</w:t>
      </w:r>
      <w:r>
        <w:t xml:space="preserve"> I should see the &lt;User&gt; user created successfully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2005"/>
      </w:tblGrid>
      <w:tr w:rsidR="006B38E4">
        <w:tc>
          <w:tcPr>
            <w:tcW w:w="0" w:type="auto"/>
          </w:tcPr>
          <w:p w:rsidR="006B38E4" w:rsidRDefault="004223F7">
            <w:r>
              <w:t>UserType</w:t>
            </w:r>
          </w:p>
        </w:tc>
        <w:tc>
          <w:tcPr>
            <w:tcW w:w="0" w:type="auto"/>
          </w:tcPr>
          <w:p w:rsidR="006B38E4" w:rsidRDefault="004223F7">
            <w:r>
              <w:t>User</w:t>
            </w:r>
          </w:p>
        </w:tc>
      </w:tr>
      <w:tr w:rsidR="006B38E4">
        <w:tc>
          <w:tcPr>
            <w:tcW w:w="0" w:type="auto"/>
          </w:tcPr>
          <w:p w:rsidR="006B38E4" w:rsidRDefault="004223F7">
            <w:r>
              <w:t>CTU</w:t>
            </w:r>
          </w:p>
        </w:tc>
        <w:tc>
          <w:tcPr>
            <w:tcW w:w="0" w:type="auto"/>
          </w:tcPr>
          <w:p w:rsidR="006B38E4" w:rsidRDefault="004223F7">
            <w:r>
              <w:t>Clinical Trials Unit</w:t>
            </w:r>
          </w:p>
        </w:tc>
      </w:tr>
      <w:tr w:rsidR="006B38E4">
        <w:tc>
          <w:tcPr>
            <w:tcW w:w="0" w:type="auto"/>
          </w:tcPr>
          <w:p w:rsidR="006B38E4" w:rsidRDefault="004223F7">
            <w:r>
              <w:t>LHD</w:t>
            </w:r>
          </w:p>
        </w:tc>
        <w:tc>
          <w:tcPr>
            <w:tcW w:w="0" w:type="auto"/>
          </w:tcPr>
          <w:p w:rsidR="006B38E4" w:rsidRDefault="004223F7">
            <w:r>
              <w:t>Local Health District</w:t>
            </w:r>
          </w:p>
        </w:tc>
      </w:tr>
    </w:tbl>
    <w:p w:rsidR="00CC1B7A" w:rsidRDefault="004223F7" w:rsidP="0016335E">
      <w:pPr>
        <w:pStyle w:val="Heading2"/>
      </w:pPr>
      <w:bookmarkStart w:id="2" w:name="_Toc494292722"/>
      <w:r>
        <w:t>27347 -</w:t>
      </w:r>
      <w:r>
        <w:t xml:space="preserve"> Create new Sponsor</w:t>
      </w:r>
      <w:bookmarkEnd w:id="2"/>
    </w:p>
    <w:p w:rsidR="006B38E4" w:rsidRDefault="004223F7">
      <w:r>
        <w:rPr>
          <w:i/>
          <w:color w:val="1F497D" w:themeColor="text2"/>
        </w:rPr>
        <w:t>(Tags: @Users,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When</w:t>
      </w:r>
      <w:r>
        <w:t xml:space="preserve"> I create new sponsor from the menu option</w:t>
      </w:r>
    </w:p>
    <w:p w:rsidR="006B38E4" w:rsidRDefault="004223F7">
      <w:r>
        <w:rPr>
          <w:b/>
        </w:rPr>
        <w:t>Then</w:t>
      </w:r>
      <w:r>
        <w:t xml:space="preserve"> I should see the sponsor created successfully</w:t>
      </w:r>
    </w:p>
    <w:p w:rsidR="00CC1B7A" w:rsidRDefault="004223F7" w:rsidP="0016335E">
      <w:pPr>
        <w:pStyle w:val="Heading2"/>
      </w:pPr>
      <w:bookmarkStart w:id="3" w:name="_Toc494292723"/>
      <w:r>
        <w:t>27352 - Create new Local Health District</w:t>
      </w:r>
      <w:bookmarkEnd w:id="3"/>
    </w:p>
    <w:p w:rsidR="006B38E4" w:rsidRDefault="004223F7">
      <w:r>
        <w:rPr>
          <w:i/>
          <w:color w:val="1F497D" w:themeColor="text2"/>
        </w:rPr>
        <w:t>(Tags: @</w:t>
      </w:r>
      <w:r>
        <w:rPr>
          <w:i/>
          <w:color w:val="1F497D" w:themeColor="text2"/>
        </w:rPr>
        <w:t>Users,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When</w:t>
      </w:r>
      <w:r>
        <w:t xml:space="preserve"> I create new LHD from the menu option</w:t>
      </w:r>
    </w:p>
    <w:p w:rsidR="006B38E4" w:rsidRDefault="004223F7">
      <w:r>
        <w:rPr>
          <w:b/>
        </w:rPr>
        <w:t>Then</w:t>
      </w:r>
      <w:r>
        <w:t xml:space="preserve"> I should see the LHD created successfully</w:t>
      </w:r>
    </w:p>
    <w:p w:rsidR="00CC1B7A" w:rsidRDefault="004223F7" w:rsidP="0016335E">
      <w:pPr>
        <w:pStyle w:val="Heading2"/>
      </w:pPr>
      <w:bookmarkStart w:id="4" w:name="_Toc494292724"/>
      <w:r>
        <w:t>27355 - Create new Clinical Trial Unit</w:t>
      </w:r>
      <w:bookmarkEnd w:id="4"/>
    </w:p>
    <w:p w:rsidR="006B38E4" w:rsidRDefault="004223F7">
      <w:r>
        <w:rPr>
          <w:i/>
          <w:color w:val="1F497D" w:themeColor="text2"/>
        </w:rPr>
        <w:t>(Tags: @Users,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When</w:t>
      </w:r>
      <w:r>
        <w:t xml:space="preserve"> I create new CTU from the menu option</w:t>
      </w:r>
    </w:p>
    <w:p w:rsidR="006B38E4" w:rsidRDefault="004223F7">
      <w:r>
        <w:rPr>
          <w:b/>
        </w:rPr>
        <w:t>Then</w:t>
      </w:r>
      <w:r>
        <w:t xml:space="preserve"> I should see the CTU created successfully</w:t>
      </w:r>
    </w:p>
    <w:p w:rsidR="00CC1B7A" w:rsidRDefault="004223F7" w:rsidP="0016335E">
      <w:pPr>
        <w:pStyle w:val="Heading2"/>
      </w:pPr>
      <w:bookmarkStart w:id="5" w:name="_Toc494292725"/>
      <w:r>
        <w:t>27358 - Create new Hospital</w:t>
      </w:r>
      <w:bookmarkEnd w:id="5"/>
    </w:p>
    <w:p w:rsidR="006B38E4" w:rsidRDefault="004223F7">
      <w:r>
        <w:rPr>
          <w:i/>
          <w:color w:val="1F497D" w:themeColor="text2"/>
        </w:rPr>
        <w:t>(Tags: @Users,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</w:t>
      </w:r>
      <w:r>
        <w:t>trator</w:t>
      </w:r>
    </w:p>
    <w:p w:rsidR="006B38E4" w:rsidRDefault="004223F7">
      <w:r>
        <w:rPr>
          <w:b/>
        </w:rPr>
        <w:t>When</w:t>
      </w:r>
      <w:r>
        <w:t xml:space="preserve"> I create new Hospital from the menu option</w:t>
      </w:r>
    </w:p>
    <w:p w:rsidR="006B38E4" w:rsidRDefault="004223F7">
      <w:r>
        <w:rPr>
          <w:b/>
        </w:rPr>
        <w:t>Then</w:t>
      </w:r>
      <w:r>
        <w:t xml:space="preserve"> I should see the Hospital created successfully</w:t>
      </w:r>
    </w:p>
    <w:p w:rsidR="00CC1B7A" w:rsidRDefault="004223F7" w:rsidP="0016335E">
      <w:pPr>
        <w:pStyle w:val="Heading2"/>
      </w:pPr>
      <w:bookmarkStart w:id="6" w:name="_Toc494292726"/>
      <w:r>
        <w:t>27359 - Modify Hospital</w:t>
      </w:r>
      <w:bookmarkEnd w:id="6"/>
    </w:p>
    <w:p w:rsidR="006B38E4" w:rsidRDefault="004223F7">
      <w:r>
        <w:rPr>
          <w:i/>
          <w:color w:val="1F497D" w:themeColor="text2"/>
        </w:rPr>
        <w:t>(Tags: @Users,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hospital</w:t>
      </w:r>
    </w:p>
    <w:p w:rsidR="006B38E4" w:rsidRDefault="004223F7">
      <w:r>
        <w:rPr>
          <w:b/>
        </w:rPr>
        <w:t>When</w:t>
      </w:r>
      <w:r>
        <w:t xml:space="preserve"> I edit the hospital</w:t>
      </w:r>
    </w:p>
    <w:p w:rsidR="006B38E4" w:rsidRDefault="004223F7">
      <w:r>
        <w:rPr>
          <w:b/>
        </w:rPr>
        <w:t>Then</w:t>
      </w:r>
      <w:r>
        <w:t xml:space="preserve"> I should see the changes made for the hospital</w:t>
      </w:r>
    </w:p>
    <w:p w:rsidR="00CC1B7A" w:rsidRDefault="004223F7" w:rsidP="0016335E">
      <w:pPr>
        <w:pStyle w:val="Heading2"/>
      </w:pPr>
      <w:bookmarkStart w:id="7" w:name="_Toc494292727"/>
      <w:r>
        <w:lastRenderedPageBreak/>
        <w:t>27369 - Create new Report Period</w:t>
      </w:r>
      <w:bookmarkEnd w:id="7"/>
    </w:p>
    <w:p w:rsidR="006B38E4" w:rsidRDefault="004223F7">
      <w:r>
        <w:rPr>
          <w:i/>
          <w:color w:val="1F497D" w:themeColor="text2"/>
        </w:rPr>
        <w:t>(Tags: @Users,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When</w:t>
      </w:r>
      <w:r>
        <w:t xml:space="preserve"> I create new Report Period from the menu option</w:t>
      </w:r>
    </w:p>
    <w:p w:rsidR="006B38E4" w:rsidRDefault="004223F7">
      <w:r>
        <w:rPr>
          <w:b/>
        </w:rPr>
        <w:t>Then</w:t>
      </w:r>
      <w:r>
        <w:t xml:space="preserve"> I s</w:t>
      </w:r>
      <w:r>
        <w:t>hould see the Report Period created successfully</w:t>
      </w:r>
    </w:p>
    <w:p w:rsidR="00CC1B7A" w:rsidRDefault="004223F7" w:rsidP="0016335E">
      <w:pPr>
        <w:pStyle w:val="Heading2"/>
      </w:pPr>
      <w:bookmarkStart w:id="8" w:name="_Toc494292728"/>
      <w:r>
        <w:t>27370 - 27372 - Modify and Delete Report Period</w:t>
      </w:r>
      <w:bookmarkEnd w:id="8"/>
    </w:p>
    <w:p w:rsidR="006B38E4" w:rsidRDefault="004223F7">
      <w:r>
        <w:rPr>
          <w:i/>
          <w:color w:val="1F497D" w:themeColor="text2"/>
        </w:rPr>
        <w:t>(Tags: @Users,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</w:t>
      </w:r>
      <w:proofErr w:type="gramStart"/>
      <w:r>
        <w:t>a</w:t>
      </w:r>
      <w:proofErr w:type="gramEnd"/>
      <w:r>
        <w:t xml:space="preserve"> existing Report Period</w:t>
      </w:r>
    </w:p>
    <w:p w:rsidR="006B38E4" w:rsidRDefault="004223F7">
      <w:r>
        <w:rPr>
          <w:b/>
        </w:rPr>
        <w:t>When</w:t>
      </w:r>
      <w:r>
        <w:t xml:space="preserve"> I modify the Report Period</w:t>
      </w:r>
    </w:p>
    <w:p w:rsidR="006B38E4" w:rsidRDefault="004223F7">
      <w:r>
        <w:rPr>
          <w:b/>
        </w:rPr>
        <w:t>Th</w:t>
      </w:r>
      <w:r>
        <w:rPr>
          <w:b/>
        </w:rPr>
        <w:t>en</w:t>
      </w:r>
      <w:r>
        <w:t xml:space="preserve"> I should see the changes made in Report Period</w:t>
      </w:r>
    </w:p>
    <w:p w:rsidR="006B38E4" w:rsidRDefault="004223F7">
      <w:r>
        <w:rPr>
          <w:b/>
        </w:rPr>
        <w:t>And</w:t>
      </w:r>
      <w:r>
        <w:t xml:space="preserve"> When I delete the Report Period</w:t>
      </w:r>
    </w:p>
    <w:p w:rsidR="006B38E4" w:rsidRDefault="004223F7">
      <w:r>
        <w:rPr>
          <w:b/>
        </w:rPr>
        <w:t>Then</w:t>
      </w:r>
      <w:r>
        <w:t xml:space="preserve"> the report period should be deleted successfully</w:t>
      </w:r>
    </w:p>
    <w:p w:rsidR="00CC1B7A" w:rsidRDefault="004223F7" w:rsidP="0016335E">
      <w:pPr>
        <w:pStyle w:val="Heading2"/>
      </w:pPr>
      <w:bookmarkStart w:id="9" w:name="_Toc494292729"/>
      <w:r>
        <w:t>27389 - Create new Report Period Extension</w:t>
      </w:r>
      <w:bookmarkEnd w:id="9"/>
    </w:p>
    <w:p w:rsidR="006B38E4" w:rsidRDefault="004223F7">
      <w:r>
        <w:rPr>
          <w:i/>
          <w:color w:val="1F497D" w:themeColor="text2"/>
        </w:rPr>
        <w:t>(Tags: @Users,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</w:t>
      </w:r>
      <w:r>
        <w:t>s Administrator</w:t>
      </w:r>
    </w:p>
    <w:p w:rsidR="006B38E4" w:rsidRDefault="004223F7">
      <w:r>
        <w:rPr>
          <w:b/>
        </w:rPr>
        <w:t>When</w:t>
      </w:r>
      <w:r>
        <w:t xml:space="preserve"> I create new Report Period Extension from the menu option</w:t>
      </w:r>
    </w:p>
    <w:p w:rsidR="006B38E4" w:rsidRDefault="004223F7">
      <w:r>
        <w:rPr>
          <w:b/>
        </w:rPr>
        <w:t>Then</w:t>
      </w:r>
      <w:r>
        <w:t xml:space="preserve"> I should see the Extension created successfully</w:t>
      </w:r>
    </w:p>
    <w:p w:rsidR="006B38E4" w:rsidRDefault="004223F7">
      <w:r>
        <w:rPr>
          <w:b/>
        </w:rPr>
        <w:t>And</w:t>
      </w:r>
      <w:r>
        <w:t xml:space="preserve"> I delete the extension created</w:t>
      </w:r>
    </w:p>
    <w:p w:rsidR="00CC1B7A" w:rsidRDefault="004223F7" w:rsidP="0016335E">
      <w:pPr>
        <w:pStyle w:val="Heading2"/>
      </w:pPr>
      <w:bookmarkStart w:id="10" w:name="_Toc494292731"/>
      <w:bookmarkStart w:id="11" w:name="_GoBack"/>
      <w:bookmarkEnd w:id="11"/>
      <w:r>
        <w:t>27342 - Disable Existing User</w:t>
      </w:r>
      <w:bookmarkEnd w:id="10"/>
    </w:p>
    <w:p w:rsidR="006B38E4" w:rsidRDefault="004223F7">
      <w:r>
        <w:rPr>
          <w:i/>
          <w:color w:val="1F497D" w:themeColor="text2"/>
        </w:rPr>
        <w:t>(Tags: @Users, @Regre</w:t>
      </w:r>
      <w:r>
        <w:rPr>
          <w:i/>
          <w:color w:val="1F497D" w:themeColor="text2"/>
        </w:rPr>
        <w:t>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&lt;CTU User&gt; who is activated</w:t>
      </w:r>
    </w:p>
    <w:p w:rsidR="006B38E4" w:rsidRDefault="004223F7">
      <w:r>
        <w:rPr>
          <w:b/>
        </w:rPr>
        <w:t>When</w:t>
      </w:r>
      <w:r>
        <w:t xml:space="preserve"> I disable the user account</w:t>
      </w:r>
    </w:p>
    <w:p w:rsidR="006B38E4" w:rsidRDefault="004223F7">
      <w:r>
        <w:rPr>
          <w:b/>
        </w:rPr>
        <w:t>Then</w:t>
      </w:r>
      <w:r>
        <w:t xml:space="preserve"> &lt;CTU User&gt; should not be allowed to login the system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985"/>
      </w:tblGrid>
      <w:tr w:rsidR="006B38E4">
        <w:tc>
          <w:tcPr>
            <w:tcW w:w="0" w:type="auto"/>
          </w:tcPr>
          <w:p w:rsidR="006B38E4" w:rsidRDefault="004223F7">
            <w:r>
              <w:t>CTU User</w:t>
            </w:r>
          </w:p>
        </w:tc>
        <w:tc>
          <w:tcPr>
            <w:tcW w:w="0" w:type="auto"/>
          </w:tcPr>
          <w:p w:rsidR="006B38E4" w:rsidRDefault="004223F7">
            <w:r>
              <w:t>Status</w:t>
            </w:r>
          </w:p>
        </w:tc>
      </w:tr>
      <w:tr w:rsidR="006B38E4">
        <w:tc>
          <w:tcPr>
            <w:tcW w:w="0" w:type="auto"/>
          </w:tcPr>
          <w:p w:rsidR="006B38E4" w:rsidRDefault="004223F7">
            <w:r>
              <w:t>RegressionCTU030</w:t>
            </w:r>
          </w:p>
        </w:tc>
        <w:tc>
          <w:tcPr>
            <w:tcW w:w="0" w:type="auto"/>
          </w:tcPr>
          <w:p w:rsidR="006B38E4" w:rsidRDefault="004223F7">
            <w:r>
              <w:t>Dis</w:t>
            </w:r>
            <w:r>
              <w:t>abled</w:t>
            </w:r>
          </w:p>
        </w:tc>
      </w:tr>
    </w:tbl>
    <w:p w:rsidR="00CC1B7A" w:rsidRDefault="004223F7" w:rsidP="0016335E">
      <w:pPr>
        <w:pStyle w:val="Heading2"/>
      </w:pPr>
      <w:bookmarkStart w:id="12" w:name="_Toc494292732"/>
      <w:r>
        <w:t>27348 - Edit Sponsor Details</w:t>
      </w:r>
      <w:bookmarkEnd w:id="12"/>
    </w:p>
    <w:p w:rsidR="006B38E4" w:rsidRDefault="004223F7">
      <w:r>
        <w:rPr>
          <w:i/>
          <w:color w:val="1F497D" w:themeColor="text2"/>
        </w:rPr>
        <w:t>(Tags: @Users,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sponsor</w:t>
      </w:r>
    </w:p>
    <w:p w:rsidR="006B38E4" w:rsidRDefault="004223F7">
      <w:r>
        <w:rPr>
          <w:b/>
        </w:rPr>
        <w:t>When</w:t>
      </w:r>
      <w:r>
        <w:t xml:space="preserve"> I edit the sponsor</w:t>
      </w:r>
    </w:p>
    <w:p w:rsidR="006B38E4" w:rsidRDefault="004223F7">
      <w:r>
        <w:rPr>
          <w:b/>
        </w:rPr>
        <w:t>Then</w:t>
      </w:r>
      <w:r>
        <w:t xml:space="preserve"> I should see the changes made for the sponsor</w:t>
      </w:r>
    </w:p>
    <w:p w:rsidR="00CC1B7A" w:rsidRDefault="004223F7" w:rsidP="0016335E">
      <w:pPr>
        <w:pStyle w:val="Heading2"/>
      </w:pPr>
      <w:bookmarkStart w:id="13" w:name="_Toc494292733"/>
      <w:r>
        <w:t>27350 Deprecate Sponsor</w:t>
      </w:r>
      <w:bookmarkEnd w:id="13"/>
    </w:p>
    <w:p w:rsidR="006B38E4" w:rsidRDefault="004223F7">
      <w:r>
        <w:rPr>
          <w:i/>
          <w:color w:val="1F497D" w:themeColor="text2"/>
        </w:rPr>
        <w:t>(Tags: @Users,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sponsor</w:t>
      </w:r>
    </w:p>
    <w:p w:rsidR="006B38E4" w:rsidRDefault="004223F7">
      <w:r>
        <w:rPr>
          <w:b/>
        </w:rPr>
        <w:t>When</w:t>
      </w:r>
      <w:r>
        <w:t xml:space="preserve"> I deprecate the sponsor</w:t>
      </w:r>
    </w:p>
    <w:p w:rsidR="006B38E4" w:rsidRDefault="004223F7">
      <w:r>
        <w:rPr>
          <w:b/>
        </w:rPr>
        <w:t>Then</w:t>
      </w:r>
      <w:r>
        <w:t xml:space="preserve"> I should not see the sponsor in dropdowns</w:t>
      </w:r>
    </w:p>
    <w:p w:rsidR="00CC1B7A" w:rsidRDefault="004223F7" w:rsidP="0016335E">
      <w:pPr>
        <w:pStyle w:val="Heading2"/>
      </w:pPr>
      <w:bookmarkStart w:id="14" w:name="_Toc494292734"/>
      <w:r>
        <w:lastRenderedPageBreak/>
        <w:t>27356 - Edit Clinical Trial Unit Details</w:t>
      </w:r>
      <w:bookmarkEnd w:id="14"/>
    </w:p>
    <w:p w:rsidR="006B38E4" w:rsidRDefault="004223F7">
      <w:r>
        <w:rPr>
          <w:i/>
          <w:color w:val="1F497D" w:themeColor="text2"/>
        </w:rPr>
        <w:t>(Tags: @Users, @Reg</w:t>
      </w:r>
      <w:r>
        <w:rPr>
          <w:i/>
          <w:color w:val="1F497D" w:themeColor="text2"/>
        </w:rPr>
        <w:t>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clinical trial unit</w:t>
      </w:r>
    </w:p>
    <w:p w:rsidR="006B38E4" w:rsidRDefault="004223F7">
      <w:r>
        <w:rPr>
          <w:b/>
        </w:rPr>
        <w:t>When</w:t>
      </w:r>
      <w:r>
        <w:t xml:space="preserve"> I edit the clinical trial unit</w:t>
      </w:r>
    </w:p>
    <w:p w:rsidR="006B38E4" w:rsidRDefault="004223F7">
      <w:r>
        <w:rPr>
          <w:b/>
        </w:rPr>
        <w:t>Then</w:t>
      </w:r>
      <w:r>
        <w:t xml:space="preserve"> I should see the changes made for the clinical trial unit</w:t>
      </w:r>
    </w:p>
    <w:p w:rsidR="00CC1B7A" w:rsidRDefault="004223F7" w:rsidP="0016335E">
      <w:pPr>
        <w:pStyle w:val="Heading2"/>
      </w:pPr>
      <w:bookmarkStart w:id="15" w:name="_Toc494292735"/>
      <w:r>
        <w:t>27357 Deprecate Clinical Trial Unit</w:t>
      </w:r>
      <w:bookmarkEnd w:id="15"/>
    </w:p>
    <w:p w:rsidR="006B38E4" w:rsidRDefault="004223F7">
      <w:r>
        <w:rPr>
          <w:i/>
          <w:color w:val="1F497D" w:themeColor="text2"/>
        </w:rPr>
        <w:t>(Tags: @</w:t>
      </w:r>
      <w:r>
        <w:rPr>
          <w:i/>
          <w:color w:val="1F497D" w:themeColor="text2"/>
        </w:rPr>
        <w:t>Users,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clinical trial unit</w:t>
      </w:r>
    </w:p>
    <w:p w:rsidR="006B38E4" w:rsidRDefault="004223F7">
      <w:r>
        <w:rPr>
          <w:b/>
        </w:rPr>
        <w:t>When</w:t>
      </w:r>
      <w:r>
        <w:t xml:space="preserve"> I deprecate the clinical trial unit</w:t>
      </w:r>
    </w:p>
    <w:p w:rsidR="006B38E4" w:rsidRDefault="004223F7">
      <w:r>
        <w:rPr>
          <w:b/>
        </w:rPr>
        <w:t>Then</w:t>
      </w:r>
      <w:r>
        <w:t xml:space="preserve"> I should not see the clinical trial unit in dropdowns</w:t>
      </w:r>
    </w:p>
    <w:p w:rsidR="00CC1B7A" w:rsidRDefault="004223F7" w:rsidP="0016335E">
      <w:pPr>
        <w:pStyle w:val="Heading2"/>
      </w:pPr>
      <w:bookmarkStart w:id="16" w:name="_Toc494292736"/>
      <w:r>
        <w:t xml:space="preserve">27354 - Edit Local Health </w:t>
      </w:r>
      <w:r>
        <w:t>District</w:t>
      </w:r>
      <w:bookmarkEnd w:id="16"/>
    </w:p>
    <w:p w:rsidR="006B38E4" w:rsidRDefault="004223F7">
      <w:r>
        <w:rPr>
          <w:i/>
          <w:color w:val="1F497D" w:themeColor="text2"/>
        </w:rPr>
        <w:t>(Tags: @Users, @Regression, @Working)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Local Health District</w:t>
      </w:r>
    </w:p>
    <w:p w:rsidR="006B38E4" w:rsidRDefault="004223F7">
      <w:r>
        <w:rPr>
          <w:b/>
        </w:rPr>
        <w:t>When</w:t>
      </w:r>
      <w:r>
        <w:t xml:space="preserve"> I edit the Local Health District</w:t>
      </w:r>
    </w:p>
    <w:p w:rsidR="006B38E4" w:rsidRDefault="004223F7">
      <w:r>
        <w:rPr>
          <w:b/>
        </w:rPr>
        <w:t>Then</w:t>
      </w:r>
      <w:r>
        <w:t xml:space="preserve"> I should see the changes made for the Local Health District</w:t>
      </w:r>
    </w:p>
    <w:p w:rsidR="006B38E4" w:rsidRDefault="004223F7">
      <w:r>
        <w:br w:type="page"/>
      </w:r>
    </w:p>
    <w:p w:rsidR="00CC1B7A" w:rsidRDefault="004223F7" w:rsidP="0016335E">
      <w:pPr>
        <w:pStyle w:val="Heading1"/>
      </w:pPr>
      <w:bookmarkStart w:id="17" w:name="_Toc494292737"/>
      <w:r>
        <w:lastRenderedPageBreak/>
        <w:t>Dashboard</w:t>
      </w:r>
      <w:bookmarkEnd w:id="17"/>
    </w:p>
    <w:p w:rsidR="00CC1B7A" w:rsidRDefault="004223F7" w:rsidP="0016335E">
      <w:pPr>
        <w:pStyle w:val="Heading2"/>
      </w:pPr>
      <w:bookmarkStart w:id="18" w:name="_Toc494292738"/>
      <w:r>
        <w:t>27110 - Dashboard - Number of days left and last maintained by</w:t>
      </w:r>
      <w:bookmarkEnd w:id="18"/>
    </w:p>
    <w:p w:rsidR="006B38E4" w:rsidRDefault="004223F7">
      <w:r>
        <w:rPr>
          <w:i/>
          <w:color w:val="1F497D" w:themeColor="text2"/>
        </w:rPr>
        <w:t>(Tags: @Dashboard,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CTU User</w:t>
      </w:r>
    </w:p>
    <w:p w:rsidR="006B38E4" w:rsidRDefault="004223F7">
      <w:r>
        <w:rPr>
          <w:b/>
        </w:rPr>
        <w:t>When</w:t>
      </w:r>
      <w:r>
        <w:t xml:space="preserve"> I select a clinical trial unit</w:t>
      </w:r>
    </w:p>
    <w:p w:rsidR="006B38E4" w:rsidRDefault="004223F7">
      <w:r>
        <w:rPr>
          <w:b/>
        </w:rPr>
        <w:t>Then</w:t>
      </w:r>
      <w:r>
        <w:t xml:space="preserve"> I should see the days left and last updated by detai</w:t>
      </w:r>
      <w:r>
        <w:t>ls</w:t>
      </w:r>
    </w:p>
    <w:p w:rsidR="00CC1B7A" w:rsidRDefault="004223F7" w:rsidP="0016335E">
      <w:pPr>
        <w:pStyle w:val="Heading2"/>
      </w:pPr>
      <w:bookmarkStart w:id="19" w:name="_Toc494292739"/>
      <w:r>
        <w:t>27122 - Dashboard - Recruiting Portfolio by Portfolio Category graph</w:t>
      </w:r>
      <w:bookmarkEnd w:id="19"/>
    </w:p>
    <w:p w:rsidR="006B38E4" w:rsidRDefault="004223F7">
      <w:r>
        <w:rPr>
          <w:i/>
          <w:color w:val="1F497D" w:themeColor="text2"/>
        </w:rPr>
        <w:t>(Tags: @Dashboard,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portfolio trial pending for verification</w:t>
      </w:r>
    </w:p>
    <w:p w:rsidR="006B38E4" w:rsidRDefault="004223F7">
      <w:r>
        <w:rPr>
          <w:b/>
        </w:rPr>
        <w:t>When</w:t>
      </w:r>
      <w:r>
        <w:t xml:space="preserve"> I verify and classify the trial</w:t>
      </w:r>
    </w:p>
    <w:p w:rsidR="006B38E4" w:rsidRDefault="004223F7">
      <w:r>
        <w:rPr>
          <w:b/>
        </w:rPr>
        <w:t>And</w:t>
      </w:r>
      <w:r>
        <w:t xml:space="preserve"> I add the existing trial to my site</w:t>
      </w:r>
    </w:p>
    <w:p w:rsidR="006B38E4" w:rsidRDefault="004223F7">
      <w:r>
        <w:rPr>
          <w:b/>
        </w:rPr>
        <w:t>Then</w:t>
      </w:r>
      <w:r>
        <w:t xml:space="preserve"> I should see the trial added successfully</w:t>
      </w:r>
    </w:p>
    <w:p w:rsidR="006B38E4" w:rsidRDefault="004223F7">
      <w:r>
        <w:rPr>
          <w:b/>
        </w:rPr>
        <w:t>And</w:t>
      </w:r>
      <w:r>
        <w:t xml:space="preserve"> When I save the trial data for the trial</w:t>
      </w:r>
    </w:p>
    <w:p w:rsidR="006B38E4" w:rsidRDefault="004223F7">
      <w:r>
        <w:rPr>
          <w:b/>
        </w:rPr>
        <w:t>And</w:t>
      </w:r>
      <w:r>
        <w:t xml:space="preserve"> I should see the portfolio trial details in dashboard</w:t>
      </w:r>
    </w:p>
    <w:p w:rsidR="006B38E4" w:rsidRDefault="004223F7">
      <w:r>
        <w:br w:type="page"/>
      </w:r>
    </w:p>
    <w:p w:rsidR="00CC1B7A" w:rsidRDefault="004223F7" w:rsidP="0016335E">
      <w:pPr>
        <w:pStyle w:val="Heading1"/>
      </w:pPr>
      <w:bookmarkStart w:id="20" w:name="_Toc494292740"/>
      <w:proofErr w:type="spellStart"/>
      <w:r>
        <w:lastRenderedPageBreak/>
        <w:t>MasterTrialList</w:t>
      </w:r>
      <w:bookmarkEnd w:id="20"/>
      <w:proofErr w:type="spellEnd"/>
    </w:p>
    <w:p w:rsidR="00CC1B7A" w:rsidRDefault="004223F7" w:rsidP="0016335E">
      <w:r>
        <w:t>In order to act</w:t>
      </w:r>
      <w:r>
        <w:t>ion on a Clinical Trial</w:t>
      </w:r>
    </w:p>
    <w:p w:rsidR="00CC1B7A" w:rsidRDefault="004223F7" w:rsidP="0016335E">
      <w:r>
        <w:t>As a User</w:t>
      </w:r>
    </w:p>
    <w:p w:rsidR="00CC1B7A" w:rsidRDefault="004223F7" w:rsidP="0016335E">
      <w:r>
        <w:t>I want perform search on the Master Trials</w:t>
      </w:r>
    </w:p>
    <w:p w:rsidR="00CC1B7A" w:rsidRDefault="004223F7" w:rsidP="0016335E">
      <w:pPr>
        <w:pStyle w:val="Heading2"/>
      </w:pPr>
      <w:bookmarkStart w:id="21" w:name="_Toc494292741"/>
      <w:r>
        <w:t>27012 - Master Trial List - Basic Search</w:t>
      </w:r>
      <w:bookmarkEnd w:id="21"/>
    </w:p>
    <w:p w:rsidR="006B38E4" w:rsidRDefault="004223F7">
      <w:r>
        <w:rPr>
          <w:i/>
          <w:color w:val="1F497D" w:themeColor="text2"/>
        </w:rPr>
        <w:t>(Tags: @Search,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CTU User</w:t>
      </w:r>
    </w:p>
    <w:p w:rsidR="006B38E4" w:rsidRDefault="004223F7">
      <w:r>
        <w:rPr>
          <w:b/>
        </w:rPr>
        <w:t>When</w:t>
      </w:r>
      <w:r>
        <w:t xml:space="preserve"> I perform a basic search in Master Trial</w:t>
      </w:r>
    </w:p>
    <w:p w:rsidR="006B38E4" w:rsidRDefault="004223F7">
      <w:r>
        <w:rPr>
          <w:b/>
        </w:rPr>
        <w:t>Then</w:t>
      </w:r>
      <w:r>
        <w:t xml:space="preserve"> I should see the search results</w:t>
      </w:r>
    </w:p>
    <w:p w:rsidR="00CC1B7A" w:rsidRDefault="004223F7" w:rsidP="0016335E">
      <w:pPr>
        <w:pStyle w:val="Heading2"/>
      </w:pPr>
      <w:bookmarkStart w:id="22" w:name="_Toc494292742"/>
      <w:r>
        <w:t>27013 - Master Trial List Search By Top Navigation</w:t>
      </w:r>
      <w:bookmarkEnd w:id="22"/>
    </w:p>
    <w:p w:rsidR="006B38E4" w:rsidRDefault="004223F7">
      <w:r>
        <w:rPr>
          <w:i/>
          <w:color w:val="1F497D" w:themeColor="text2"/>
        </w:rPr>
        <w:t>(Tags: @Search,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CTU User</w:t>
      </w:r>
    </w:p>
    <w:p w:rsidR="006B38E4" w:rsidRDefault="004223F7">
      <w:r>
        <w:rPr>
          <w:b/>
        </w:rPr>
        <w:t>When</w:t>
      </w:r>
      <w:r>
        <w:t xml:space="preserve"> I search in the top navigation bar</w:t>
      </w:r>
    </w:p>
    <w:p w:rsidR="006B38E4" w:rsidRDefault="004223F7">
      <w:r>
        <w:rPr>
          <w:b/>
        </w:rPr>
        <w:t>Then</w:t>
      </w:r>
      <w:r>
        <w:t xml:space="preserve"> I should see the search results</w:t>
      </w:r>
    </w:p>
    <w:p w:rsidR="00CC1B7A" w:rsidRDefault="004223F7" w:rsidP="0016335E">
      <w:pPr>
        <w:pStyle w:val="Heading2"/>
      </w:pPr>
      <w:bookmarkStart w:id="23" w:name="_Toc494292743"/>
      <w:r>
        <w:t>27015 - Ma</w:t>
      </w:r>
      <w:r>
        <w:t>ster Trial List - Search By Sponsor</w:t>
      </w:r>
      <w:bookmarkEnd w:id="23"/>
    </w:p>
    <w:p w:rsidR="006B38E4" w:rsidRDefault="004223F7">
      <w:r>
        <w:rPr>
          <w:i/>
          <w:color w:val="1F497D" w:themeColor="text2"/>
        </w:rPr>
        <w:t>(Tags: @Search,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CTU User</w:t>
      </w:r>
    </w:p>
    <w:p w:rsidR="006B38E4" w:rsidRDefault="004223F7">
      <w:r>
        <w:rPr>
          <w:b/>
        </w:rPr>
        <w:t>When</w:t>
      </w:r>
      <w:r>
        <w:t xml:space="preserve"> I search by sponsor</w:t>
      </w:r>
    </w:p>
    <w:p w:rsidR="006B38E4" w:rsidRDefault="004223F7">
      <w:r>
        <w:rPr>
          <w:b/>
        </w:rPr>
        <w:t>Then</w:t>
      </w:r>
      <w:r>
        <w:t xml:space="preserve"> I should see the sponsor search results</w:t>
      </w:r>
    </w:p>
    <w:p w:rsidR="00CC1B7A" w:rsidRDefault="004223F7" w:rsidP="0016335E">
      <w:pPr>
        <w:pStyle w:val="Heading2"/>
      </w:pPr>
      <w:bookmarkStart w:id="24" w:name="_Toc494292744"/>
      <w:r>
        <w:t>27020 - Master Trial List - Search By CTU</w:t>
      </w:r>
      <w:bookmarkEnd w:id="24"/>
    </w:p>
    <w:p w:rsidR="006B38E4" w:rsidRDefault="004223F7">
      <w:r>
        <w:rPr>
          <w:i/>
          <w:color w:val="1F497D" w:themeColor="text2"/>
        </w:rPr>
        <w:t>(Tags: @Search, @Regres</w:t>
      </w:r>
      <w:r>
        <w:rPr>
          <w:i/>
          <w:color w:val="1F497D" w:themeColor="text2"/>
        </w:rPr>
        <w:t>sion)</w:t>
      </w:r>
    </w:p>
    <w:p w:rsidR="006B38E4" w:rsidRDefault="004223F7">
      <w:r>
        <w:rPr>
          <w:b/>
        </w:rPr>
        <w:t>Given</w:t>
      </w:r>
      <w:r>
        <w:t xml:space="preserve"> I login to Clinical Trial Application as CTU User</w:t>
      </w:r>
    </w:p>
    <w:p w:rsidR="006B38E4" w:rsidRDefault="004223F7">
      <w:r>
        <w:rPr>
          <w:b/>
        </w:rPr>
        <w:t>When</w:t>
      </w:r>
      <w:r>
        <w:t xml:space="preserve"> I search by CTU</w:t>
      </w:r>
    </w:p>
    <w:p w:rsidR="006B38E4" w:rsidRDefault="004223F7">
      <w:r>
        <w:rPr>
          <w:b/>
        </w:rPr>
        <w:t>Then</w:t>
      </w:r>
      <w:r>
        <w:t xml:space="preserve"> I should see the CTU search results</w:t>
      </w:r>
    </w:p>
    <w:p w:rsidR="00CC1B7A" w:rsidRDefault="004223F7" w:rsidP="0016335E">
      <w:pPr>
        <w:pStyle w:val="Heading2"/>
      </w:pPr>
      <w:bookmarkStart w:id="25" w:name="_Toc494292745"/>
      <w:r>
        <w:t xml:space="preserve">27021 - Master Trial List - Search By </w:t>
      </w:r>
      <w:proofErr w:type="spellStart"/>
      <w:r>
        <w:t>Tumour</w:t>
      </w:r>
      <w:proofErr w:type="spellEnd"/>
      <w:r>
        <w:t xml:space="preserve"> Groups</w:t>
      </w:r>
      <w:bookmarkEnd w:id="25"/>
    </w:p>
    <w:p w:rsidR="006B38E4" w:rsidRDefault="004223F7">
      <w:r>
        <w:rPr>
          <w:i/>
          <w:color w:val="1F497D" w:themeColor="text2"/>
        </w:rPr>
        <w:t>(Tags: @Search,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CTU </w:t>
      </w:r>
      <w:r>
        <w:t>User</w:t>
      </w:r>
    </w:p>
    <w:p w:rsidR="006B38E4" w:rsidRDefault="004223F7">
      <w:r>
        <w:rPr>
          <w:b/>
        </w:rPr>
        <w:t>When</w:t>
      </w:r>
      <w:r>
        <w:t xml:space="preserve"> I search by </w:t>
      </w:r>
      <w:proofErr w:type="spellStart"/>
      <w:r>
        <w:t>Tumour</w:t>
      </w:r>
      <w:proofErr w:type="spellEnd"/>
      <w:r>
        <w:t xml:space="preserve"> Groups</w:t>
      </w:r>
    </w:p>
    <w:p w:rsidR="006B38E4" w:rsidRDefault="004223F7">
      <w:r>
        <w:rPr>
          <w:b/>
        </w:rPr>
        <w:t>Then</w:t>
      </w:r>
      <w:r>
        <w:t xml:space="preserve"> I should see the </w:t>
      </w:r>
      <w:proofErr w:type="spellStart"/>
      <w:r>
        <w:t>Tumour</w:t>
      </w:r>
      <w:proofErr w:type="spellEnd"/>
      <w:r>
        <w:t xml:space="preserve"> Group search results</w:t>
      </w:r>
    </w:p>
    <w:p w:rsidR="00CC1B7A" w:rsidRDefault="004223F7" w:rsidP="0016335E">
      <w:pPr>
        <w:pStyle w:val="Heading2"/>
      </w:pPr>
      <w:bookmarkStart w:id="26" w:name="_Toc494292746"/>
      <w:r>
        <w:t>27022 - Master Trial List - Search By Trial Classification</w:t>
      </w:r>
      <w:bookmarkEnd w:id="26"/>
    </w:p>
    <w:p w:rsidR="006B38E4" w:rsidRDefault="004223F7">
      <w:r>
        <w:rPr>
          <w:i/>
          <w:color w:val="1F497D" w:themeColor="text2"/>
        </w:rPr>
        <w:t>(Tags: @Search,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When</w:t>
      </w:r>
      <w:r>
        <w:t xml:space="preserve"> I search by Trial Classification</w:t>
      </w:r>
    </w:p>
    <w:p w:rsidR="006B38E4" w:rsidRDefault="004223F7">
      <w:r>
        <w:rPr>
          <w:b/>
        </w:rPr>
        <w:t>Then</w:t>
      </w:r>
      <w:r>
        <w:t xml:space="preserve"> I should see the Trial Classification search results</w:t>
      </w:r>
    </w:p>
    <w:p w:rsidR="00CC1B7A" w:rsidRDefault="004223F7" w:rsidP="0016335E">
      <w:pPr>
        <w:pStyle w:val="Heading2"/>
      </w:pPr>
      <w:bookmarkStart w:id="27" w:name="_Toc494292747"/>
      <w:r>
        <w:t>27023 - Master Trial List - Search By Verification Status</w:t>
      </w:r>
      <w:bookmarkEnd w:id="27"/>
    </w:p>
    <w:p w:rsidR="006B38E4" w:rsidRDefault="004223F7">
      <w:r>
        <w:rPr>
          <w:i/>
          <w:color w:val="1F497D" w:themeColor="text2"/>
        </w:rPr>
        <w:t>(Tags: @Search,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When</w:t>
      </w:r>
      <w:r>
        <w:t xml:space="preserve"> I search by</w:t>
      </w:r>
      <w:r>
        <w:t xml:space="preserve"> verification status</w:t>
      </w:r>
    </w:p>
    <w:p w:rsidR="006B38E4" w:rsidRDefault="004223F7">
      <w:r>
        <w:rPr>
          <w:b/>
        </w:rPr>
        <w:t>Then</w:t>
      </w:r>
      <w:r>
        <w:t xml:space="preserve"> I should see the verification status search results</w:t>
      </w:r>
    </w:p>
    <w:p w:rsidR="00CC1B7A" w:rsidRDefault="004223F7" w:rsidP="0016335E">
      <w:pPr>
        <w:pStyle w:val="Heading2"/>
      </w:pPr>
      <w:bookmarkStart w:id="28" w:name="_Toc494292748"/>
      <w:r>
        <w:lastRenderedPageBreak/>
        <w:t>27043 - Master Trial - Add to My Site Trial</w:t>
      </w:r>
      <w:bookmarkEnd w:id="28"/>
    </w:p>
    <w:p w:rsidR="006B38E4" w:rsidRDefault="004223F7">
      <w:r>
        <w:rPr>
          <w:i/>
          <w:color w:val="1F497D" w:themeColor="text2"/>
        </w:rPr>
        <w:t>(Tags: @Search,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CTU User</w:t>
      </w:r>
    </w:p>
    <w:p w:rsidR="006B38E4" w:rsidRDefault="004223F7">
      <w:r>
        <w:rPr>
          <w:b/>
        </w:rPr>
        <w:t>When</w:t>
      </w:r>
      <w:r>
        <w:t xml:space="preserve"> I add a trial to my site</w:t>
      </w:r>
    </w:p>
    <w:p w:rsidR="006B38E4" w:rsidRDefault="004223F7">
      <w:r>
        <w:rPr>
          <w:b/>
        </w:rPr>
        <w:t>Then</w:t>
      </w:r>
      <w:r>
        <w:t xml:space="preserve"> I should see t</w:t>
      </w:r>
      <w:r>
        <w:t>he trial added successfully</w:t>
      </w:r>
    </w:p>
    <w:p w:rsidR="00CC1B7A" w:rsidRDefault="004223F7" w:rsidP="0016335E">
      <w:pPr>
        <w:pStyle w:val="Heading2"/>
      </w:pPr>
      <w:bookmarkStart w:id="29" w:name="_Toc494292749"/>
      <w:r>
        <w:t>27044 - Master Trial - Edit Trial Details</w:t>
      </w:r>
      <w:bookmarkEnd w:id="29"/>
    </w:p>
    <w:p w:rsidR="006B38E4" w:rsidRDefault="004223F7">
      <w:r>
        <w:rPr>
          <w:i/>
          <w:color w:val="1F497D" w:themeColor="text2"/>
        </w:rPr>
        <w:t>(Tags: @Search,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When</w:t>
      </w:r>
      <w:r>
        <w:t xml:space="preserve"> I edit a trial</w:t>
      </w:r>
    </w:p>
    <w:p w:rsidR="006B38E4" w:rsidRDefault="004223F7">
      <w:r>
        <w:rPr>
          <w:b/>
        </w:rPr>
        <w:t>Then</w:t>
      </w:r>
      <w:r>
        <w:t xml:space="preserve"> I should see the trial details added successfully</w:t>
      </w:r>
    </w:p>
    <w:p w:rsidR="00CC1B7A" w:rsidRDefault="004223F7" w:rsidP="0016335E">
      <w:pPr>
        <w:pStyle w:val="Heading2"/>
      </w:pPr>
      <w:bookmarkStart w:id="30" w:name="_Toc494292750"/>
      <w:r>
        <w:t xml:space="preserve">27045 - Master Trial </w:t>
      </w:r>
      <w:r>
        <w:t>- View Locations</w:t>
      </w:r>
      <w:bookmarkEnd w:id="30"/>
    </w:p>
    <w:p w:rsidR="006B38E4" w:rsidRDefault="004223F7">
      <w:r>
        <w:rPr>
          <w:i/>
          <w:color w:val="1F497D" w:themeColor="text2"/>
        </w:rPr>
        <w:t>(Tags: @Search)</w:t>
      </w:r>
    </w:p>
    <w:p w:rsidR="006B38E4" w:rsidRDefault="004223F7">
      <w:r>
        <w:rPr>
          <w:b/>
        </w:rPr>
        <w:t>Given</w:t>
      </w:r>
      <w:r>
        <w:t xml:space="preserve"> I login to Clinical Trial Application as CTU User</w:t>
      </w:r>
    </w:p>
    <w:p w:rsidR="006B38E4" w:rsidRDefault="004223F7">
      <w:r>
        <w:rPr>
          <w:b/>
        </w:rPr>
        <w:t>When</w:t>
      </w:r>
      <w:r>
        <w:t xml:space="preserve"> I select the location tab</w:t>
      </w:r>
    </w:p>
    <w:p w:rsidR="006B38E4" w:rsidRDefault="004223F7">
      <w:r>
        <w:rPr>
          <w:b/>
        </w:rPr>
        <w:t>Then</w:t>
      </w:r>
      <w:r>
        <w:t xml:space="preserve"> I should see the location details</w:t>
      </w:r>
    </w:p>
    <w:p w:rsidR="00CC1B7A" w:rsidRDefault="004223F7" w:rsidP="0016335E">
      <w:pPr>
        <w:pStyle w:val="Heading2"/>
      </w:pPr>
      <w:bookmarkStart w:id="31" w:name="_Toc494292751"/>
      <w:r>
        <w:t>27048 - Master Trial - Remove Trial</w:t>
      </w:r>
      <w:bookmarkEnd w:id="31"/>
    </w:p>
    <w:p w:rsidR="006B38E4" w:rsidRDefault="004223F7">
      <w:r>
        <w:rPr>
          <w:i/>
          <w:color w:val="1F497D" w:themeColor="text2"/>
        </w:rPr>
        <w:t>(Tags: @Search, @Regression)</w:t>
      </w:r>
    </w:p>
    <w:p w:rsidR="006B38E4" w:rsidRDefault="004223F7">
      <w:r>
        <w:rPr>
          <w:b/>
        </w:rPr>
        <w:t>Given</w:t>
      </w:r>
      <w:r>
        <w:t xml:space="preserve"> I login to Clinical Trial </w:t>
      </w:r>
      <w:r>
        <w:t>Application as Administrator</w:t>
      </w:r>
    </w:p>
    <w:p w:rsidR="006B38E4" w:rsidRDefault="004223F7">
      <w:r>
        <w:rPr>
          <w:b/>
        </w:rPr>
        <w:t>When</w:t>
      </w:r>
      <w:r>
        <w:t xml:space="preserve"> I remove a trial</w:t>
      </w:r>
    </w:p>
    <w:p w:rsidR="006B38E4" w:rsidRDefault="004223F7">
      <w:r>
        <w:rPr>
          <w:b/>
        </w:rPr>
        <w:t>Then</w:t>
      </w:r>
      <w:r>
        <w:t xml:space="preserve"> I should see the trial getting removed successfully</w:t>
      </w:r>
    </w:p>
    <w:p w:rsidR="00CC1B7A" w:rsidRDefault="004223F7" w:rsidP="0016335E">
      <w:pPr>
        <w:pStyle w:val="Heading2"/>
      </w:pPr>
      <w:bookmarkStart w:id="32" w:name="_Toc494292752"/>
      <w:r>
        <w:t>26999 - Trial Verification - Verify A Trial</w:t>
      </w:r>
      <w:bookmarkEnd w:id="32"/>
    </w:p>
    <w:p w:rsidR="006B38E4" w:rsidRDefault="004223F7">
      <w:r>
        <w:rPr>
          <w:i/>
          <w:color w:val="1F497D" w:themeColor="text2"/>
        </w:rPr>
        <w:t>(Tags: @Verify,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trial pending for verification</w:t>
      </w:r>
    </w:p>
    <w:p w:rsidR="006B38E4" w:rsidRDefault="004223F7">
      <w:r>
        <w:rPr>
          <w:b/>
        </w:rPr>
        <w:t>When</w:t>
      </w:r>
      <w:r>
        <w:t xml:space="preserve"> I verify the trial</w:t>
      </w:r>
    </w:p>
    <w:p w:rsidR="006B38E4" w:rsidRDefault="004223F7">
      <w:r>
        <w:rPr>
          <w:b/>
        </w:rPr>
        <w:t>Then</w:t>
      </w:r>
      <w:r>
        <w:t xml:space="preserve"> I should see the trial getting verified successfully</w:t>
      </w:r>
    </w:p>
    <w:p w:rsidR="00CC1B7A" w:rsidRDefault="004223F7" w:rsidP="0016335E">
      <w:pPr>
        <w:pStyle w:val="Heading2"/>
      </w:pPr>
      <w:bookmarkStart w:id="33" w:name="_Toc494292753"/>
      <w:r>
        <w:t>27000 - Trial Verification - Reject A Trial</w:t>
      </w:r>
      <w:bookmarkEnd w:id="33"/>
    </w:p>
    <w:p w:rsidR="006B38E4" w:rsidRDefault="004223F7">
      <w:r>
        <w:rPr>
          <w:i/>
          <w:color w:val="1F497D" w:themeColor="text2"/>
        </w:rPr>
        <w:t>(Tags: @Verify,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</w:t>
      </w:r>
      <w:r>
        <w:t>inistrator</w:t>
      </w:r>
    </w:p>
    <w:p w:rsidR="006B38E4" w:rsidRDefault="004223F7">
      <w:r>
        <w:rPr>
          <w:b/>
        </w:rPr>
        <w:t>And</w:t>
      </w:r>
      <w:r>
        <w:t xml:space="preserve"> I have an existing trial pending for verification</w:t>
      </w:r>
    </w:p>
    <w:p w:rsidR="006B38E4" w:rsidRDefault="004223F7">
      <w:r>
        <w:rPr>
          <w:b/>
        </w:rPr>
        <w:t>When</w:t>
      </w:r>
      <w:r>
        <w:t xml:space="preserve"> I reject the trial</w:t>
      </w:r>
    </w:p>
    <w:p w:rsidR="006B38E4" w:rsidRDefault="004223F7">
      <w:r>
        <w:rPr>
          <w:b/>
        </w:rPr>
        <w:t>Then</w:t>
      </w:r>
      <w:r>
        <w:t xml:space="preserve"> I should see the trial getting rejected successfully</w:t>
      </w:r>
    </w:p>
    <w:p w:rsidR="00CC1B7A" w:rsidRDefault="004223F7" w:rsidP="0016335E">
      <w:pPr>
        <w:pStyle w:val="Heading2"/>
      </w:pPr>
      <w:bookmarkStart w:id="34" w:name="_Toc494292754"/>
      <w:r>
        <w:t>27001 - Trial Verification - In Review</w:t>
      </w:r>
      <w:bookmarkEnd w:id="34"/>
    </w:p>
    <w:p w:rsidR="006B38E4" w:rsidRDefault="004223F7">
      <w:r>
        <w:rPr>
          <w:i/>
          <w:color w:val="1F497D" w:themeColor="text2"/>
        </w:rPr>
        <w:t>(Tags: @Verify,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</w:t>
      </w:r>
      <w:r>
        <w:t>on as Administrator</w:t>
      </w:r>
    </w:p>
    <w:p w:rsidR="006B38E4" w:rsidRDefault="004223F7">
      <w:r>
        <w:rPr>
          <w:b/>
        </w:rPr>
        <w:t>And</w:t>
      </w:r>
      <w:r>
        <w:t xml:space="preserve"> I have an existing trial pending for verification</w:t>
      </w:r>
    </w:p>
    <w:p w:rsidR="006B38E4" w:rsidRDefault="004223F7">
      <w:r>
        <w:rPr>
          <w:b/>
        </w:rPr>
        <w:t>When</w:t>
      </w:r>
      <w:r>
        <w:t xml:space="preserve"> I review the trial</w:t>
      </w:r>
    </w:p>
    <w:p w:rsidR="006B38E4" w:rsidRDefault="004223F7">
      <w:r>
        <w:rPr>
          <w:b/>
        </w:rPr>
        <w:t>Then</w:t>
      </w:r>
      <w:r>
        <w:t xml:space="preserve"> I should see the trial getting reviewed successfully</w:t>
      </w:r>
    </w:p>
    <w:p w:rsidR="00CC1B7A" w:rsidRDefault="004223F7" w:rsidP="0016335E">
      <w:pPr>
        <w:pStyle w:val="Heading2"/>
      </w:pPr>
      <w:bookmarkStart w:id="35" w:name="_Toc494292755"/>
      <w:r>
        <w:lastRenderedPageBreak/>
        <w:t>27002 - Trial Classification - In Review</w:t>
      </w:r>
      <w:bookmarkEnd w:id="35"/>
    </w:p>
    <w:p w:rsidR="006B38E4" w:rsidRDefault="004223F7">
      <w:r>
        <w:rPr>
          <w:i/>
          <w:color w:val="1F497D" w:themeColor="text2"/>
        </w:rPr>
        <w:t>(Tags: @Classify, @Regression)</w:t>
      </w:r>
    </w:p>
    <w:p w:rsidR="006B38E4" w:rsidRDefault="004223F7">
      <w:r>
        <w:rPr>
          <w:b/>
        </w:rPr>
        <w:t>Given</w:t>
      </w:r>
      <w:r>
        <w:t xml:space="preserve"> I login to Clinical Tr</w:t>
      </w:r>
      <w:r>
        <w:t>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portfolio trial pending for verification</w:t>
      </w:r>
    </w:p>
    <w:p w:rsidR="006B38E4" w:rsidRDefault="004223F7">
      <w:r>
        <w:rPr>
          <w:b/>
        </w:rPr>
        <w:t>When</w:t>
      </w:r>
      <w:r>
        <w:t xml:space="preserve"> I verify the trial</w:t>
      </w:r>
    </w:p>
    <w:p w:rsidR="006B38E4" w:rsidRDefault="004223F7">
      <w:r>
        <w:rPr>
          <w:b/>
        </w:rPr>
        <w:t>Then</w:t>
      </w:r>
      <w:r>
        <w:t xml:space="preserve"> I should see the trial getting verified successfully</w:t>
      </w:r>
    </w:p>
    <w:p w:rsidR="006B38E4" w:rsidRDefault="004223F7">
      <w:r>
        <w:rPr>
          <w:b/>
        </w:rPr>
        <w:t>And</w:t>
      </w:r>
      <w:r>
        <w:t xml:space="preserve"> When I classify the trial as In Review</w:t>
      </w:r>
    </w:p>
    <w:p w:rsidR="006B38E4" w:rsidRDefault="004223F7">
      <w:r>
        <w:rPr>
          <w:b/>
        </w:rPr>
        <w:t>Then</w:t>
      </w:r>
      <w:r>
        <w:t xml:space="preserve"> I should see the trial classi</w:t>
      </w:r>
      <w:r>
        <w:t>fied as In Review successfully</w:t>
      </w:r>
    </w:p>
    <w:p w:rsidR="00CC1B7A" w:rsidRDefault="004223F7" w:rsidP="0016335E">
      <w:pPr>
        <w:pStyle w:val="Heading2"/>
      </w:pPr>
      <w:bookmarkStart w:id="36" w:name="_Toc494292756"/>
      <w:r>
        <w:t>27003 - Trial Classification - Portfolio</w:t>
      </w:r>
      <w:bookmarkEnd w:id="36"/>
    </w:p>
    <w:p w:rsidR="006B38E4" w:rsidRDefault="004223F7">
      <w:r>
        <w:rPr>
          <w:i/>
          <w:color w:val="1F497D" w:themeColor="text2"/>
        </w:rPr>
        <w:t>(Tags: @Classify,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portfolio trial pending for verification</w:t>
      </w:r>
    </w:p>
    <w:p w:rsidR="006B38E4" w:rsidRDefault="004223F7">
      <w:r>
        <w:rPr>
          <w:b/>
        </w:rPr>
        <w:t>When</w:t>
      </w:r>
      <w:r>
        <w:t xml:space="preserve"> I verify the trial</w:t>
      </w:r>
    </w:p>
    <w:p w:rsidR="006B38E4" w:rsidRDefault="004223F7">
      <w:r>
        <w:rPr>
          <w:b/>
        </w:rPr>
        <w:t>Then</w:t>
      </w:r>
      <w:r>
        <w:t xml:space="preserve"> I should see the trial getting verified successfully</w:t>
      </w:r>
    </w:p>
    <w:p w:rsidR="006B38E4" w:rsidRDefault="004223F7">
      <w:r>
        <w:rPr>
          <w:b/>
        </w:rPr>
        <w:t>And</w:t>
      </w:r>
      <w:r>
        <w:t xml:space="preserve"> When I classify the trial as Portfolio</w:t>
      </w:r>
    </w:p>
    <w:p w:rsidR="006B38E4" w:rsidRDefault="004223F7">
      <w:r>
        <w:rPr>
          <w:b/>
        </w:rPr>
        <w:t>Then</w:t>
      </w:r>
      <w:r>
        <w:t xml:space="preserve"> I should see the trial classified as Portfolio successfully</w:t>
      </w:r>
    </w:p>
    <w:p w:rsidR="00CC1B7A" w:rsidRDefault="004223F7" w:rsidP="0016335E">
      <w:pPr>
        <w:pStyle w:val="Heading2"/>
      </w:pPr>
      <w:bookmarkStart w:id="37" w:name="_Toc494292757"/>
      <w:r>
        <w:t xml:space="preserve">27004 - Trial Classification - </w:t>
      </w:r>
      <w:proofErr w:type="spellStart"/>
      <w:r>
        <w:t>NonPortfolio</w:t>
      </w:r>
      <w:bookmarkEnd w:id="37"/>
      <w:proofErr w:type="spellEnd"/>
    </w:p>
    <w:p w:rsidR="006B38E4" w:rsidRDefault="004223F7">
      <w:r>
        <w:rPr>
          <w:i/>
          <w:color w:val="1F497D" w:themeColor="text2"/>
        </w:rPr>
        <w:t>(Tags: @Classify, @Regression)</w:t>
      </w:r>
    </w:p>
    <w:p w:rsidR="006B38E4" w:rsidRDefault="004223F7">
      <w:r>
        <w:rPr>
          <w:b/>
        </w:rPr>
        <w:t>Given</w:t>
      </w:r>
      <w:r>
        <w:t xml:space="preserve"> I login to Cl</w:t>
      </w:r>
      <w:r>
        <w:t>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portfolio trial pending for verification</w:t>
      </w:r>
    </w:p>
    <w:p w:rsidR="006B38E4" w:rsidRDefault="004223F7">
      <w:r>
        <w:rPr>
          <w:b/>
        </w:rPr>
        <w:t>When</w:t>
      </w:r>
      <w:r>
        <w:t xml:space="preserve"> I verify the trial</w:t>
      </w:r>
    </w:p>
    <w:p w:rsidR="006B38E4" w:rsidRDefault="004223F7">
      <w:r>
        <w:rPr>
          <w:b/>
        </w:rPr>
        <w:t>Then</w:t>
      </w:r>
      <w:r>
        <w:t xml:space="preserve"> I should see the trial getting verified successfully</w:t>
      </w:r>
    </w:p>
    <w:p w:rsidR="006B38E4" w:rsidRDefault="004223F7">
      <w:r>
        <w:rPr>
          <w:b/>
        </w:rPr>
        <w:t>And</w:t>
      </w:r>
      <w:r>
        <w:t xml:space="preserve"> When I classify the trial as Non-Portfolio</w:t>
      </w:r>
    </w:p>
    <w:p w:rsidR="006B38E4" w:rsidRDefault="004223F7">
      <w:r>
        <w:rPr>
          <w:b/>
        </w:rPr>
        <w:t>Then</w:t>
      </w:r>
      <w:r>
        <w:t xml:space="preserve"> I should see the trial classified as Non-Portfolio successfully</w:t>
      </w:r>
    </w:p>
    <w:p w:rsidR="00CC1B7A" w:rsidRDefault="004223F7" w:rsidP="0016335E">
      <w:pPr>
        <w:pStyle w:val="Heading2"/>
      </w:pPr>
      <w:bookmarkStart w:id="38" w:name="_Toc494292758"/>
      <w:r>
        <w:t>27010 - Trial History - Capture Changes</w:t>
      </w:r>
      <w:bookmarkEnd w:id="38"/>
    </w:p>
    <w:p w:rsidR="006B38E4" w:rsidRDefault="004223F7">
      <w:r>
        <w:rPr>
          <w:i/>
          <w:color w:val="1F497D" w:themeColor="text2"/>
        </w:rPr>
        <w:t>(Tags: @Classify,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portfolio trial pending for verifica</w:t>
      </w:r>
      <w:r>
        <w:t>tion</w:t>
      </w:r>
    </w:p>
    <w:p w:rsidR="006B38E4" w:rsidRDefault="004223F7">
      <w:r>
        <w:rPr>
          <w:b/>
        </w:rPr>
        <w:t>When</w:t>
      </w:r>
      <w:r>
        <w:t xml:space="preserve"> I verify the trial</w:t>
      </w:r>
    </w:p>
    <w:p w:rsidR="006B38E4" w:rsidRDefault="004223F7">
      <w:r>
        <w:rPr>
          <w:b/>
        </w:rPr>
        <w:t>Then</w:t>
      </w:r>
      <w:r>
        <w:t xml:space="preserve"> I should see the trial getting verified successfully</w:t>
      </w:r>
    </w:p>
    <w:p w:rsidR="006B38E4" w:rsidRDefault="004223F7">
      <w:r>
        <w:rPr>
          <w:b/>
        </w:rPr>
        <w:t>And</w:t>
      </w:r>
      <w:r>
        <w:t xml:space="preserve"> When I classify the trial as Portfolio</w:t>
      </w:r>
    </w:p>
    <w:p w:rsidR="006B38E4" w:rsidRDefault="004223F7">
      <w:r>
        <w:rPr>
          <w:b/>
        </w:rPr>
        <w:t>Then</w:t>
      </w:r>
      <w:r>
        <w:t xml:space="preserve"> I should see the trial classified as Portfolio successfully</w:t>
      </w:r>
    </w:p>
    <w:p w:rsidR="006B38E4" w:rsidRDefault="004223F7">
      <w:r>
        <w:rPr>
          <w:b/>
        </w:rPr>
        <w:t>When</w:t>
      </w:r>
      <w:r>
        <w:t xml:space="preserve"> I open the history tab</w:t>
      </w:r>
    </w:p>
    <w:p w:rsidR="006B38E4" w:rsidRDefault="004223F7">
      <w:r>
        <w:rPr>
          <w:b/>
        </w:rPr>
        <w:t>Then</w:t>
      </w:r>
      <w:r>
        <w:t xml:space="preserve"> I should see the history of </w:t>
      </w:r>
      <w:r>
        <w:t>all changes made into this trial</w:t>
      </w:r>
    </w:p>
    <w:p w:rsidR="00CC1B7A" w:rsidRDefault="004223F7" w:rsidP="0016335E">
      <w:pPr>
        <w:pStyle w:val="Heading2"/>
      </w:pPr>
      <w:bookmarkStart w:id="39" w:name="_Toc494292759"/>
      <w:r>
        <w:t>29523 - Trial Classification - User cannot classify before verification</w:t>
      </w:r>
      <w:bookmarkEnd w:id="39"/>
    </w:p>
    <w:p w:rsidR="006B38E4" w:rsidRDefault="004223F7">
      <w:r>
        <w:rPr>
          <w:i/>
          <w:color w:val="1F497D" w:themeColor="text2"/>
        </w:rPr>
        <w:t>(Tags: @Classify,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have an existing portfolio trial pending for verifica</w:t>
      </w:r>
      <w:r>
        <w:t>tion</w:t>
      </w:r>
    </w:p>
    <w:p w:rsidR="006B38E4" w:rsidRDefault="004223F7">
      <w:r>
        <w:rPr>
          <w:b/>
        </w:rPr>
        <w:t>When</w:t>
      </w:r>
      <w:r>
        <w:t xml:space="preserve"> I try to classify the trial before verifying it</w:t>
      </w:r>
    </w:p>
    <w:p w:rsidR="006B38E4" w:rsidRDefault="004223F7">
      <w:r>
        <w:rPr>
          <w:b/>
        </w:rPr>
        <w:t>Then</w:t>
      </w:r>
      <w:r>
        <w:t xml:space="preserve"> I should see the error messages</w:t>
      </w:r>
    </w:p>
    <w:p w:rsidR="006B38E4" w:rsidRDefault="004223F7">
      <w:r>
        <w:br w:type="page"/>
      </w:r>
    </w:p>
    <w:p w:rsidR="00CC1B7A" w:rsidRDefault="004223F7" w:rsidP="0016335E">
      <w:pPr>
        <w:pStyle w:val="Heading1"/>
      </w:pPr>
      <w:bookmarkStart w:id="40" w:name="_Toc494292760"/>
      <w:proofErr w:type="spellStart"/>
      <w:r>
        <w:lastRenderedPageBreak/>
        <w:t>MySiteTrials</w:t>
      </w:r>
      <w:bookmarkEnd w:id="40"/>
      <w:proofErr w:type="spellEnd"/>
    </w:p>
    <w:p w:rsidR="00CC1B7A" w:rsidRDefault="004223F7" w:rsidP="0016335E">
      <w:pPr>
        <w:pStyle w:val="Heading2"/>
      </w:pPr>
      <w:bookmarkStart w:id="41" w:name="_Toc494292761"/>
      <w:r>
        <w:t xml:space="preserve">27067 - Display Current Report Period - </w:t>
      </w:r>
      <w:proofErr w:type="spellStart"/>
      <w:r>
        <w:t>MySite</w:t>
      </w:r>
      <w:proofErr w:type="spellEnd"/>
      <w:r>
        <w:t xml:space="preserve"> Trials</w:t>
      </w:r>
      <w:bookmarkEnd w:id="41"/>
    </w:p>
    <w:p w:rsidR="006B38E4" w:rsidRDefault="004223F7">
      <w:r>
        <w:rPr>
          <w:i/>
          <w:color w:val="1F497D" w:themeColor="text2"/>
        </w:rPr>
        <w:t>(Tags: @Clinical,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open </w:t>
      </w:r>
      <w:proofErr w:type="spellStart"/>
      <w:r>
        <w:t>MySite</w:t>
      </w:r>
      <w:proofErr w:type="spellEnd"/>
      <w:r>
        <w:t xml:space="preserve"> trials from menu</w:t>
      </w:r>
    </w:p>
    <w:p w:rsidR="006B38E4" w:rsidRDefault="004223F7">
      <w:r>
        <w:rPr>
          <w:b/>
        </w:rPr>
        <w:t>When</w:t>
      </w:r>
      <w:r>
        <w:t xml:space="preserve"> I select a clinical trial unit</w:t>
      </w:r>
    </w:p>
    <w:p w:rsidR="006B38E4" w:rsidRDefault="004223F7">
      <w:r>
        <w:rPr>
          <w:b/>
        </w:rPr>
        <w:t>Then</w:t>
      </w:r>
      <w:r>
        <w:t xml:space="preserve"> the report period details should be displayed</w:t>
      </w:r>
    </w:p>
    <w:p w:rsidR="00CC1B7A" w:rsidRDefault="004223F7" w:rsidP="0016335E">
      <w:pPr>
        <w:pStyle w:val="Heading2"/>
      </w:pPr>
      <w:bookmarkStart w:id="42" w:name="_Toc494292762"/>
      <w:r>
        <w:t>27086 - Remove a Trial from My Site Trials</w:t>
      </w:r>
      <w:bookmarkEnd w:id="42"/>
    </w:p>
    <w:p w:rsidR="006B38E4" w:rsidRDefault="004223F7">
      <w:r>
        <w:rPr>
          <w:i/>
          <w:color w:val="1F497D" w:themeColor="text2"/>
        </w:rPr>
        <w:t>(Tags: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CTU User</w:t>
      </w:r>
    </w:p>
    <w:p w:rsidR="006B38E4" w:rsidRDefault="004223F7">
      <w:r>
        <w:rPr>
          <w:b/>
        </w:rPr>
        <w:t>When</w:t>
      </w:r>
      <w:r>
        <w:t xml:space="preserve"> I submit a</w:t>
      </w:r>
      <w:r>
        <w:t xml:space="preserve"> new trial with details &lt;Sponsor&gt; and &lt;Design&gt; and &lt;Category&gt;</w:t>
      </w:r>
    </w:p>
    <w:p w:rsidR="006B38E4" w:rsidRDefault="004223F7">
      <w:r>
        <w:rPr>
          <w:b/>
        </w:rPr>
        <w:t>Then</w:t>
      </w:r>
      <w:r>
        <w:t xml:space="preserve"> I should see the new trial created by CTU User</w:t>
      </w:r>
    </w:p>
    <w:p w:rsidR="006B38E4" w:rsidRDefault="004223F7">
      <w:r>
        <w:rPr>
          <w:b/>
        </w:rPr>
        <w:t>When</w:t>
      </w:r>
      <w:r>
        <w:t xml:space="preserve"> I add the created trial to my site</w:t>
      </w:r>
    </w:p>
    <w:p w:rsidR="006B38E4" w:rsidRDefault="004223F7">
      <w:r>
        <w:rPr>
          <w:b/>
        </w:rPr>
        <w:t>Then</w:t>
      </w:r>
      <w:r>
        <w:t xml:space="preserve"> I should see the created trial added successfully</w:t>
      </w:r>
    </w:p>
    <w:p w:rsidR="006B38E4" w:rsidRDefault="004223F7">
      <w:r>
        <w:rPr>
          <w:b/>
        </w:rPr>
        <w:t>And</w:t>
      </w:r>
      <w:r>
        <w:t xml:space="preserve"> When I remove the trail from my site</w:t>
      </w:r>
    </w:p>
    <w:p w:rsidR="006B38E4" w:rsidRDefault="004223F7">
      <w:r>
        <w:rPr>
          <w:b/>
        </w:rPr>
        <w:t>Then</w:t>
      </w:r>
      <w:r>
        <w:t xml:space="preserve"> I should see the trial removed from my site trials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944"/>
        <w:gridCol w:w="1483"/>
      </w:tblGrid>
      <w:tr w:rsidR="006B38E4">
        <w:tc>
          <w:tcPr>
            <w:tcW w:w="0" w:type="auto"/>
          </w:tcPr>
          <w:p w:rsidR="006B38E4" w:rsidRDefault="004223F7">
            <w:r>
              <w:t>Category</w:t>
            </w:r>
          </w:p>
        </w:tc>
        <w:tc>
          <w:tcPr>
            <w:tcW w:w="0" w:type="auto"/>
          </w:tcPr>
          <w:p w:rsidR="006B38E4" w:rsidRDefault="004223F7">
            <w:r>
              <w:t>Sponsor</w:t>
            </w:r>
          </w:p>
        </w:tc>
        <w:tc>
          <w:tcPr>
            <w:tcW w:w="0" w:type="auto"/>
          </w:tcPr>
          <w:p w:rsidR="006B38E4" w:rsidRDefault="004223F7">
            <w:r>
              <w:t>Design</w:t>
            </w:r>
          </w:p>
        </w:tc>
      </w:tr>
      <w:tr w:rsidR="006B38E4">
        <w:tc>
          <w:tcPr>
            <w:tcW w:w="0" w:type="auto"/>
          </w:tcPr>
          <w:p w:rsidR="006B38E4" w:rsidRDefault="004223F7">
            <w:r>
              <w:t>Industry</w:t>
            </w:r>
          </w:p>
        </w:tc>
        <w:tc>
          <w:tcPr>
            <w:tcW w:w="0" w:type="auto"/>
          </w:tcPr>
          <w:p w:rsidR="006B38E4" w:rsidRDefault="004223F7">
            <w:r>
              <w:t>Kosan</w:t>
            </w:r>
          </w:p>
        </w:tc>
        <w:tc>
          <w:tcPr>
            <w:tcW w:w="0" w:type="auto"/>
          </w:tcPr>
          <w:p w:rsidR="006B38E4" w:rsidRDefault="004223F7">
            <w:r>
              <w:t>Interventional</w:t>
            </w:r>
          </w:p>
        </w:tc>
      </w:tr>
    </w:tbl>
    <w:p w:rsidR="00CC1B7A" w:rsidRDefault="004223F7" w:rsidP="0016335E">
      <w:pPr>
        <w:pStyle w:val="Heading2"/>
      </w:pPr>
      <w:bookmarkStart w:id="43" w:name="_Toc494292763"/>
      <w:r>
        <w:t>27087 - Archive a Trial from My Site Trials</w:t>
      </w:r>
      <w:bookmarkEnd w:id="43"/>
    </w:p>
    <w:p w:rsidR="006B38E4" w:rsidRDefault="004223F7">
      <w:r>
        <w:rPr>
          <w:i/>
          <w:color w:val="1F497D" w:themeColor="text2"/>
        </w:rPr>
        <w:t>(Tags: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</w:t>
      </w:r>
      <w:proofErr w:type="spellStart"/>
      <w:r>
        <w:t>AutomationCTU</w:t>
      </w:r>
      <w:proofErr w:type="spellEnd"/>
      <w:r>
        <w:t xml:space="preserve"> User</w:t>
      </w:r>
    </w:p>
    <w:p w:rsidR="006B38E4" w:rsidRDefault="004223F7">
      <w:r>
        <w:rPr>
          <w:b/>
        </w:rPr>
        <w:t>When</w:t>
      </w:r>
      <w:r>
        <w:t xml:space="preserve"> I submit a new trial with details &lt;Sponsor&gt; and &lt;Design&gt; and &lt;Category&gt;</w:t>
      </w:r>
    </w:p>
    <w:p w:rsidR="006B38E4" w:rsidRDefault="004223F7">
      <w:r>
        <w:rPr>
          <w:b/>
        </w:rPr>
        <w:t>Then</w:t>
      </w:r>
      <w:r>
        <w:t xml:space="preserve"> I should see the new trial created by CTU User</w:t>
      </w:r>
    </w:p>
    <w:p w:rsidR="006B38E4" w:rsidRDefault="004223F7">
      <w:r>
        <w:rPr>
          <w:b/>
        </w:rPr>
        <w:t>When</w:t>
      </w:r>
      <w:r>
        <w:t xml:space="preserve"> I add the created trial to my site</w:t>
      </w:r>
    </w:p>
    <w:p w:rsidR="006B38E4" w:rsidRDefault="004223F7">
      <w:r>
        <w:rPr>
          <w:b/>
        </w:rPr>
        <w:t>Then</w:t>
      </w:r>
      <w:r>
        <w:t xml:space="preserve"> I should see the created trial added successfully</w:t>
      </w:r>
    </w:p>
    <w:p w:rsidR="006B38E4" w:rsidRDefault="004223F7">
      <w:r>
        <w:rPr>
          <w:b/>
        </w:rPr>
        <w:t>And</w:t>
      </w:r>
      <w:r>
        <w:t xml:space="preserve"> When I abandon the trial from my</w:t>
      </w:r>
      <w:r>
        <w:t xml:space="preserve"> site</w:t>
      </w:r>
    </w:p>
    <w:p w:rsidR="006B38E4" w:rsidRDefault="004223F7">
      <w:r>
        <w:rPr>
          <w:b/>
        </w:rPr>
        <w:t>Then</w:t>
      </w:r>
      <w:r>
        <w:t xml:space="preserve"> I should be able to archive the trial</w:t>
      </w:r>
    </w:p>
    <w:p w:rsidR="006B38E4" w:rsidRDefault="004223F7">
      <w:r>
        <w:rPr>
          <w:b/>
        </w:rPr>
        <w:t>And</w:t>
      </w:r>
      <w:r>
        <w:t xml:space="preserve"> I should be able to see trial under &lt;</w:t>
      </w:r>
      <w:proofErr w:type="spellStart"/>
      <w:r>
        <w:t>TrialCategory</w:t>
      </w:r>
      <w:proofErr w:type="spellEnd"/>
      <w:r>
        <w:t>&gt; filter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2031"/>
        <w:gridCol w:w="817"/>
        <w:gridCol w:w="1408"/>
      </w:tblGrid>
      <w:tr w:rsidR="006B38E4">
        <w:tc>
          <w:tcPr>
            <w:tcW w:w="0" w:type="auto"/>
          </w:tcPr>
          <w:p w:rsidR="006B38E4" w:rsidRDefault="004223F7">
            <w:r>
              <w:t>Category</w:t>
            </w:r>
          </w:p>
        </w:tc>
        <w:tc>
          <w:tcPr>
            <w:tcW w:w="0" w:type="auto"/>
          </w:tcPr>
          <w:p w:rsidR="006B38E4" w:rsidRDefault="004223F7">
            <w:r>
              <w:t>Sponsor</w:t>
            </w:r>
          </w:p>
        </w:tc>
        <w:tc>
          <w:tcPr>
            <w:tcW w:w="0" w:type="auto"/>
          </w:tcPr>
          <w:p w:rsidR="006B38E4" w:rsidRDefault="004223F7">
            <w:r>
              <w:t>Design</w:t>
            </w:r>
          </w:p>
        </w:tc>
        <w:tc>
          <w:tcPr>
            <w:tcW w:w="0" w:type="auto"/>
          </w:tcPr>
          <w:p w:rsidR="006B38E4" w:rsidRDefault="004223F7">
            <w:proofErr w:type="spellStart"/>
            <w:r>
              <w:t>TrialCategory</w:t>
            </w:r>
            <w:proofErr w:type="spellEnd"/>
          </w:p>
        </w:tc>
      </w:tr>
      <w:tr w:rsidR="006B38E4">
        <w:tc>
          <w:tcPr>
            <w:tcW w:w="0" w:type="auto"/>
          </w:tcPr>
          <w:p w:rsidR="006B38E4" w:rsidRDefault="004223F7">
            <w:proofErr w:type="spellStart"/>
            <w:r>
              <w:t>NonPortfolio</w:t>
            </w:r>
            <w:proofErr w:type="spellEnd"/>
          </w:p>
        </w:tc>
        <w:tc>
          <w:tcPr>
            <w:tcW w:w="0" w:type="auto"/>
          </w:tcPr>
          <w:p w:rsidR="006B38E4" w:rsidRDefault="004223F7">
            <w:r>
              <w:t>Cancer Council NSW</w:t>
            </w:r>
          </w:p>
        </w:tc>
        <w:tc>
          <w:tcPr>
            <w:tcW w:w="0" w:type="auto"/>
          </w:tcPr>
          <w:p w:rsidR="006B38E4" w:rsidRDefault="004223F7">
            <w:r>
              <w:t>Other</w:t>
            </w:r>
          </w:p>
        </w:tc>
        <w:tc>
          <w:tcPr>
            <w:tcW w:w="0" w:type="auto"/>
          </w:tcPr>
          <w:p w:rsidR="006B38E4" w:rsidRDefault="004223F7">
            <w:r>
              <w:t>Archived</w:t>
            </w:r>
          </w:p>
        </w:tc>
      </w:tr>
    </w:tbl>
    <w:p w:rsidR="00CC1B7A" w:rsidRDefault="004223F7" w:rsidP="0016335E">
      <w:pPr>
        <w:pStyle w:val="Heading2"/>
      </w:pPr>
      <w:bookmarkStart w:id="44" w:name="_Toc494292764"/>
      <w:r>
        <w:t xml:space="preserve">27089 - My Site Trial - Trial data mandatory </w:t>
      </w:r>
      <w:r>
        <w:t>fields</w:t>
      </w:r>
      <w:bookmarkEnd w:id="44"/>
    </w:p>
    <w:p w:rsidR="006B38E4" w:rsidRDefault="004223F7">
      <w:r>
        <w:rPr>
          <w:i/>
          <w:color w:val="1F497D" w:themeColor="text2"/>
        </w:rPr>
        <w:t>(Tags: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</w:t>
      </w:r>
      <w:proofErr w:type="spellStart"/>
      <w:r>
        <w:t>AutomationCTU</w:t>
      </w:r>
      <w:proofErr w:type="spellEnd"/>
      <w:r>
        <w:t xml:space="preserve"> User</w:t>
      </w:r>
    </w:p>
    <w:p w:rsidR="006B38E4" w:rsidRDefault="004223F7">
      <w:r>
        <w:rPr>
          <w:b/>
        </w:rPr>
        <w:t>When</w:t>
      </w:r>
      <w:r>
        <w:t xml:space="preserve"> I submit a new trial with details &lt;Sponsor&gt; and &lt;Design&gt; and &lt;Category&gt;</w:t>
      </w:r>
    </w:p>
    <w:p w:rsidR="006B38E4" w:rsidRDefault="004223F7">
      <w:r>
        <w:rPr>
          <w:b/>
        </w:rPr>
        <w:t>Then</w:t>
      </w:r>
      <w:r>
        <w:t xml:space="preserve"> I should see the new trial created by CTU User</w:t>
      </w:r>
    </w:p>
    <w:p w:rsidR="006B38E4" w:rsidRDefault="004223F7">
      <w:r>
        <w:rPr>
          <w:b/>
        </w:rPr>
        <w:t>When</w:t>
      </w:r>
      <w:r>
        <w:t xml:space="preserve"> I add the created trial to my</w:t>
      </w:r>
      <w:r>
        <w:t xml:space="preserve"> site</w:t>
      </w:r>
    </w:p>
    <w:p w:rsidR="006B38E4" w:rsidRDefault="004223F7">
      <w:r>
        <w:rPr>
          <w:b/>
        </w:rPr>
        <w:t>Then</w:t>
      </w:r>
      <w:r>
        <w:t xml:space="preserve"> I should see the created trial added successfully</w:t>
      </w:r>
    </w:p>
    <w:p w:rsidR="006B38E4" w:rsidRDefault="004223F7">
      <w:r>
        <w:rPr>
          <w:b/>
        </w:rPr>
        <w:t>When</w:t>
      </w:r>
      <w:r>
        <w:t xml:space="preserve"> I save the trial leaving the trial details blank</w:t>
      </w:r>
    </w:p>
    <w:p w:rsidR="006B38E4" w:rsidRDefault="004223F7">
      <w:r>
        <w:rPr>
          <w:b/>
        </w:rPr>
        <w:t>Then</w:t>
      </w:r>
      <w:r>
        <w:t xml:space="preserve"> I should see the trial detail mandatory error messages</w:t>
      </w:r>
    </w:p>
    <w:p w:rsidR="006B38E4" w:rsidRDefault="004223F7">
      <w:r>
        <w:rPr>
          <w:b/>
        </w:rPr>
        <w:lastRenderedPageBreak/>
        <w:t>When</w:t>
      </w:r>
      <w:r>
        <w:t xml:space="preserve"> I save the trial leaving the participant details blank</w:t>
      </w:r>
    </w:p>
    <w:p w:rsidR="006B38E4" w:rsidRDefault="004223F7">
      <w:r>
        <w:rPr>
          <w:b/>
        </w:rPr>
        <w:t>Then</w:t>
      </w:r>
      <w:r>
        <w:t xml:space="preserve"> I should see the participant detail mandatory error messages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2031"/>
        <w:gridCol w:w="817"/>
        <w:gridCol w:w="1408"/>
      </w:tblGrid>
      <w:tr w:rsidR="006B38E4">
        <w:tc>
          <w:tcPr>
            <w:tcW w:w="0" w:type="auto"/>
          </w:tcPr>
          <w:p w:rsidR="006B38E4" w:rsidRDefault="004223F7">
            <w:r>
              <w:t>Category</w:t>
            </w:r>
          </w:p>
        </w:tc>
        <w:tc>
          <w:tcPr>
            <w:tcW w:w="0" w:type="auto"/>
          </w:tcPr>
          <w:p w:rsidR="006B38E4" w:rsidRDefault="004223F7">
            <w:r>
              <w:t>Sponsor</w:t>
            </w:r>
          </w:p>
        </w:tc>
        <w:tc>
          <w:tcPr>
            <w:tcW w:w="0" w:type="auto"/>
          </w:tcPr>
          <w:p w:rsidR="006B38E4" w:rsidRDefault="004223F7">
            <w:r>
              <w:t>Design</w:t>
            </w:r>
          </w:p>
        </w:tc>
        <w:tc>
          <w:tcPr>
            <w:tcW w:w="0" w:type="auto"/>
          </w:tcPr>
          <w:p w:rsidR="006B38E4" w:rsidRDefault="004223F7">
            <w:proofErr w:type="spellStart"/>
            <w:r>
              <w:t>TrialCategory</w:t>
            </w:r>
            <w:proofErr w:type="spellEnd"/>
          </w:p>
        </w:tc>
      </w:tr>
      <w:tr w:rsidR="006B38E4">
        <w:tc>
          <w:tcPr>
            <w:tcW w:w="0" w:type="auto"/>
          </w:tcPr>
          <w:p w:rsidR="006B38E4" w:rsidRDefault="004223F7">
            <w:proofErr w:type="spellStart"/>
            <w:r>
              <w:t>NonPortfolio</w:t>
            </w:r>
            <w:proofErr w:type="spellEnd"/>
          </w:p>
        </w:tc>
        <w:tc>
          <w:tcPr>
            <w:tcW w:w="0" w:type="auto"/>
          </w:tcPr>
          <w:p w:rsidR="006B38E4" w:rsidRDefault="004223F7">
            <w:r>
              <w:t>Cancer Council NSW</w:t>
            </w:r>
          </w:p>
        </w:tc>
        <w:tc>
          <w:tcPr>
            <w:tcW w:w="0" w:type="auto"/>
          </w:tcPr>
          <w:p w:rsidR="006B38E4" w:rsidRDefault="004223F7">
            <w:r>
              <w:t>Other</w:t>
            </w:r>
          </w:p>
        </w:tc>
        <w:tc>
          <w:tcPr>
            <w:tcW w:w="0" w:type="auto"/>
          </w:tcPr>
          <w:p w:rsidR="006B38E4" w:rsidRDefault="004223F7">
            <w:r>
              <w:t>Archived</w:t>
            </w:r>
          </w:p>
        </w:tc>
      </w:tr>
    </w:tbl>
    <w:p w:rsidR="006B38E4" w:rsidRDefault="004223F7">
      <w:r>
        <w:br w:type="page"/>
      </w:r>
    </w:p>
    <w:p w:rsidR="00CC1B7A" w:rsidRDefault="004223F7" w:rsidP="0016335E">
      <w:pPr>
        <w:pStyle w:val="Heading1"/>
      </w:pPr>
      <w:bookmarkStart w:id="45" w:name="_Toc494292765"/>
      <w:r>
        <w:lastRenderedPageBreak/>
        <w:t>Reconciliation</w:t>
      </w:r>
      <w:bookmarkEnd w:id="45"/>
    </w:p>
    <w:p w:rsidR="00CC1B7A" w:rsidRDefault="004223F7" w:rsidP="0016335E">
      <w:r>
        <w:t>In order to avoid silly mistakes</w:t>
      </w:r>
    </w:p>
    <w:p w:rsidR="00CC1B7A" w:rsidRDefault="004223F7" w:rsidP="0016335E">
      <w:r>
        <w:t>As a math idiot</w:t>
      </w:r>
    </w:p>
    <w:p w:rsidR="00CC1B7A" w:rsidRDefault="004223F7" w:rsidP="0016335E">
      <w:r>
        <w:t xml:space="preserve">I want to be told the sum of </w:t>
      </w:r>
      <w:r>
        <w:t>two numbers</w:t>
      </w:r>
    </w:p>
    <w:p w:rsidR="00CC1B7A" w:rsidRDefault="004223F7" w:rsidP="0016335E">
      <w:pPr>
        <w:pStyle w:val="Heading2"/>
      </w:pPr>
      <w:bookmarkStart w:id="46" w:name="_Toc494292766"/>
      <w:r>
        <w:t>27128 - Reconciliation - Approval</w:t>
      </w:r>
      <w:bookmarkEnd w:id="46"/>
    </w:p>
    <w:p w:rsidR="006B38E4" w:rsidRDefault="004223F7">
      <w:r>
        <w:rPr>
          <w:i/>
          <w:color w:val="1F497D" w:themeColor="text2"/>
        </w:rPr>
        <w:t>(Tags: @Reconciliation,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</w:t>
      </w:r>
      <w:proofErr w:type="spellStart"/>
      <w:r>
        <w:t>AutomationCTU</w:t>
      </w:r>
      <w:proofErr w:type="spellEnd"/>
      <w:r>
        <w:t xml:space="preserve"> User</w:t>
      </w:r>
    </w:p>
    <w:p w:rsidR="006B38E4" w:rsidRDefault="004223F7">
      <w:r>
        <w:rPr>
          <w:b/>
        </w:rPr>
        <w:t>When</w:t>
      </w:r>
      <w:r>
        <w:t xml:space="preserve"> I submit a new trial with details &lt;Sponsor&gt; and &lt;Design&gt; and &lt;Category&gt;</w:t>
      </w:r>
    </w:p>
    <w:p w:rsidR="006B38E4" w:rsidRDefault="004223F7">
      <w:r>
        <w:rPr>
          <w:b/>
        </w:rPr>
        <w:t>Then</w:t>
      </w:r>
      <w:r>
        <w:t xml:space="preserve"> I should see the new tria</w:t>
      </w:r>
      <w:r>
        <w:t>l created by CTU User</w:t>
      </w:r>
    </w:p>
    <w:p w:rsidR="006B38E4" w:rsidRDefault="004223F7">
      <w:r>
        <w:rPr>
          <w:b/>
        </w:rPr>
        <w:t>And</w:t>
      </w:r>
      <w:r>
        <w:t xml:space="preserve"> I </w:t>
      </w:r>
      <w:proofErr w:type="spellStart"/>
      <w:r>
        <w:t>LogOff</w:t>
      </w:r>
      <w:proofErr w:type="spellEnd"/>
      <w:r>
        <w:t xml:space="preserve"> the Clinical Trial Application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When</w:t>
      </w:r>
      <w:r>
        <w:t xml:space="preserve"> I verify and classify the trial</w:t>
      </w:r>
    </w:p>
    <w:p w:rsidR="006B38E4" w:rsidRDefault="004223F7">
      <w:r>
        <w:rPr>
          <w:b/>
        </w:rPr>
        <w:t>Then</w:t>
      </w:r>
      <w:r>
        <w:t xml:space="preserve"> I should see the trial classified successfully</w:t>
      </w:r>
    </w:p>
    <w:p w:rsidR="006B38E4" w:rsidRDefault="004223F7">
      <w:r>
        <w:rPr>
          <w:b/>
        </w:rPr>
        <w:t>And</w:t>
      </w:r>
      <w:r>
        <w:t xml:space="preserve"> I </w:t>
      </w:r>
      <w:proofErr w:type="spellStart"/>
      <w:r>
        <w:t>LogOff</w:t>
      </w:r>
      <w:proofErr w:type="spellEnd"/>
      <w:r>
        <w:t xml:space="preserve"> the Clinical Trial Applicat</w:t>
      </w:r>
      <w:r>
        <w:t>ion</w:t>
      </w:r>
    </w:p>
    <w:p w:rsidR="006B38E4" w:rsidRDefault="004223F7">
      <w:r>
        <w:rPr>
          <w:b/>
        </w:rPr>
        <w:t>Given</w:t>
      </w:r>
      <w:r>
        <w:t xml:space="preserve"> I login to Clinical Trial Application as </w:t>
      </w:r>
      <w:proofErr w:type="spellStart"/>
      <w:r>
        <w:t>AutomationCTU</w:t>
      </w:r>
      <w:proofErr w:type="spellEnd"/>
      <w:r>
        <w:t xml:space="preserve"> User</w:t>
      </w:r>
    </w:p>
    <w:p w:rsidR="006B38E4" w:rsidRDefault="004223F7">
      <w:r>
        <w:rPr>
          <w:b/>
        </w:rPr>
        <w:t>And</w:t>
      </w:r>
      <w:r>
        <w:t xml:space="preserve"> I see created trial in </w:t>
      </w:r>
      <w:proofErr w:type="spellStart"/>
      <w:r>
        <w:t>MasterTrial</w:t>
      </w:r>
      <w:proofErr w:type="spellEnd"/>
      <w:r>
        <w:t xml:space="preserve"> List</w:t>
      </w:r>
    </w:p>
    <w:p w:rsidR="006B38E4" w:rsidRDefault="004223F7">
      <w:r>
        <w:rPr>
          <w:b/>
        </w:rPr>
        <w:t>When</w:t>
      </w:r>
      <w:r>
        <w:t xml:space="preserve"> I add the created trial to my site</w:t>
      </w:r>
    </w:p>
    <w:p w:rsidR="006B38E4" w:rsidRDefault="004223F7">
      <w:r>
        <w:rPr>
          <w:b/>
        </w:rPr>
        <w:t>Then</w:t>
      </w:r>
      <w:r>
        <w:t xml:space="preserve"> I should see the created trial added successfully</w:t>
      </w:r>
    </w:p>
    <w:p w:rsidR="006B38E4" w:rsidRDefault="004223F7">
      <w:r>
        <w:rPr>
          <w:b/>
        </w:rPr>
        <w:t>When</w:t>
      </w:r>
      <w:r>
        <w:t xml:space="preserve"> I save the trial data for the trial</w:t>
      </w:r>
    </w:p>
    <w:p w:rsidR="006B38E4" w:rsidRDefault="004223F7">
      <w:r>
        <w:rPr>
          <w:b/>
        </w:rPr>
        <w:t>Then</w:t>
      </w:r>
      <w:r>
        <w:t xml:space="preserve"> I should be able to signoff the trial</w:t>
      </w:r>
    </w:p>
    <w:p w:rsidR="006B38E4" w:rsidRDefault="004223F7">
      <w:r>
        <w:rPr>
          <w:b/>
        </w:rPr>
        <w:t>And</w:t>
      </w:r>
      <w:r>
        <w:t xml:space="preserve"> I </w:t>
      </w:r>
      <w:proofErr w:type="spellStart"/>
      <w:r>
        <w:t>LogOff</w:t>
      </w:r>
      <w:proofErr w:type="spellEnd"/>
      <w:r>
        <w:t xml:space="preserve"> the Clinical Trial Application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And</w:t>
      </w:r>
      <w:r>
        <w:t xml:space="preserve"> I should see the signed off trial for reconciliation</w:t>
      </w:r>
    </w:p>
    <w:p w:rsidR="006B38E4" w:rsidRDefault="004223F7">
      <w:r>
        <w:rPr>
          <w:b/>
        </w:rPr>
        <w:t>When</w:t>
      </w:r>
      <w:r>
        <w:t xml:space="preserve"> I approve and finalize the trial</w:t>
      </w:r>
    </w:p>
    <w:p w:rsidR="006B38E4" w:rsidRDefault="004223F7">
      <w:r>
        <w:rPr>
          <w:b/>
        </w:rPr>
        <w:t>Then</w:t>
      </w:r>
      <w:r>
        <w:t xml:space="preserve"> I see the trial finalized successfully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210"/>
        <w:gridCol w:w="1483"/>
      </w:tblGrid>
      <w:tr w:rsidR="006B38E4">
        <w:tc>
          <w:tcPr>
            <w:tcW w:w="0" w:type="auto"/>
          </w:tcPr>
          <w:p w:rsidR="006B38E4" w:rsidRDefault="004223F7">
            <w:r>
              <w:t>Category</w:t>
            </w:r>
          </w:p>
        </w:tc>
        <w:tc>
          <w:tcPr>
            <w:tcW w:w="0" w:type="auto"/>
          </w:tcPr>
          <w:p w:rsidR="006B38E4" w:rsidRDefault="004223F7">
            <w:r>
              <w:t>Sponsor</w:t>
            </w:r>
          </w:p>
        </w:tc>
        <w:tc>
          <w:tcPr>
            <w:tcW w:w="0" w:type="auto"/>
          </w:tcPr>
          <w:p w:rsidR="006B38E4" w:rsidRDefault="004223F7">
            <w:r>
              <w:t>Design</w:t>
            </w:r>
          </w:p>
        </w:tc>
      </w:tr>
      <w:tr w:rsidR="006B38E4">
        <w:tc>
          <w:tcPr>
            <w:tcW w:w="0" w:type="auto"/>
          </w:tcPr>
          <w:p w:rsidR="006B38E4" w:rsidRDefault="004223F7">
            <w:r>
              <w:t>Portfolio</w:t>
            </w:r>
          </w:p>
        </w:tc>
        <w:tc>
          <w:tcPr>
            <w:tcW w:w="0" w:type="auto"/>
          </w:tcPr>
          <w:p w:rsidR="006B38E4" w:rsidRDefault="004223F7">
            <w:r>
              <w:t>ACT Health</w:t>
            </w:r>
          </w:p>
        </w:tc>
        <w:tc>
          <w:tcPr>
            <w:tcW w:w="0" w:type="auto"/>
          </w:tcPr>
          <w:p w:rsidR="006B38E4" w:rsidRDefault="004223F7">
            <w:r>
              <w:t>Interventional</w:t>
            </w:r>
          </w:p>
        </w:tc>
      </w:tr>
    </w:tbl>
    <w:p w:rsidR="006B38E4" w:rsidRDefault="004223F7">
      <w:r>
        <w:br w:type="page"/>
      </w:r>
    </w:p>
    <w:p w:rsidR="00CC1B7A" w:rsidRDefault="004223F7" w:rsidP="0016335E">
      <w:pPr>
        <w:pStyle w:val="Heading1"/>
      </w:pPr>
      <w:bookmarkStart w:id="47" w:name="_Toc494292767"/>
      <w:proofErr w:type="spellStart"/>
      <w:r>
        <w:lastRenderedPageBreak/>
        <w:t>SignOffHistory</w:t>
      </w:r>
      <w:bookmarkEnd w:id="47"/>
      <w:proofErr w:type="spellEnd"/>
    </w:p>
    <w:p w:rsidR="00CC1B7A" w:rsidRDefault="004223F7" w:rsidP="0016335E">
      <w:pPr>
        <w:pStyle w:val="Heading2"/>
      </w:pPr>
      <w:bookmarkStart w:id="48" w:name="_Toc494292768"/>
      <w:r>
        <w:t>27379 - Signoff History Report</w:t>
      </w:r>
      <w:bookmarkEnd w:id="48"/>
    </w:p>
    <w:p w:rsidR="006B38E4" w:rsidRDefault="004223F7">
      <w:r>
        <w:rPr>
          <w:i/>
          <w:color w:val="1F497D" w:themeColor="text2"/>
        </w:rPr>
        <w:t>(Tags: @</w:t>
      </w:r>
      <w:proofErr w:type="spellStart"/>
      <w:r>
        <w:rPr>
          <w:i/>
          <w:color w:val="1F497D" w:themeColor="text2"/>
        </w:rPr>
        <w:t>SignOffHistory</w:t>
      </w:r>
      <w:proofErr w:type="spellEnd"/>
      <w:r>
        <w:rPr>
          <w:i/>
          <w:color w:val="1F497D" w:themeColor="text2"/>
        </w:rPr>
        <w:t>, @Regression, @</w:t>
      </w:r>
      <w:proofErr w:type="spellStart"/>
      <w:r>
        <w:rPr>
          <w:i/>
          <w:color w:val="1F497D" w:themeColor="text2"/>
        </w:rPr>
        <w:t>wip</w:t>
      </w:r>
      <w:proofErr w:type="spellEnd"/>
      <w:r>
        <w:rPr>
          <w:i/>
          <w:color w:val="1F497D" w:themeColor="text2"/>
        </w:rPr>
        <w:t>)</w:t>
      </w:r>
    </w:p>
    <w:p w:rsidR="006B38E4" w:rsidRDefault="004223F7">
      <w:r>
        <w:rPr>
          <w:b/>
        </w:rPr>
        <w:t>Given</w:t>
      </w:r>
      <w:r>
        <w:t xml:space="preserve"> I login to Clinical Trial Application as </w:t>
      </w:r>
      <w:proofErr w:type="spellStart"/>
      <w:r>
        <w:t>Automa</w:t>
      </w:r>
      <w:r>
        <w:t>tionCTU</w:t>
      </w:r>
      <w:proofErr w:type="spellEnd"/>
      <w:r>
        <w:t xml:space="preserve"> User</w:t>
      </w:r>
    </w:p>
    <w:p w:rsidR="006B38E4" w:rsidRDefault="004223F7">
      <w:r>
        <w:rPr>
          <w:b/>
        </w:rPr>
        <w:t>When</w:t>
      </w:r>
      <w:r>
        <w:t xml:space="preserve"> I submit a new trial with details &lt;Sponsor&gt; and &lt;Design&gt; and &lt;Category&gt;</w:t>
      </w:r>
    </w:p>
    <w:p w:rsidR="006B38E4" w:rsidRDefault="004223F7">
      <w:r>
        <w:rPr>
          <w:b/>
        </w:rPr>
        <w:t>Then</w:t>
      </w:r>
      <w:r>
        <w:t xml:space="preserve"> I should see the new trial created by CTU User</w:t>
      </w:r>
    </w:p>
    <w:p w:rsidR="006B38E4" w:rsidRDefault="004223F7">
      <w:r>
        <w:rPr>
          <w:b/>
        </w:rPr>
        <w:t>When</w:t>
      </w:r>
      <w:r>
        <w:t xml:space="preserve"> I add the created trial to my site</w:t>
      </w:r>
    </w:p>
    <w:p w:rsidR="006B38E4" w:rsidRDefault="004223F7">
      <w:r>
        <w:rPr>
          <w:b/>
        </w:rPr>
        <w:t>Then</w:t>
      </w:r>
      <w:r>
        <w:t xml:space="preserve"> I should see the created trial added successfully</w:t>
      </w:r>
    </w:p>
    <w:p w:rsidR="006B38E4" w:rsidRDefault="004223F7">
      <w:r>
        <w:rPr>
          <w:b/>
        </w:rPr>
        <w:t>When</w:t>
      </w:r>
      <w:r>
        <w:t xml:space="preserve"> I save the trial data for the trial</w:t>
      </w:r>
    </w:p>
    <w:p w:rsidR="006B38E4" w:rsidRDefault="004223F7">
      <w:r>
        <w:rPr>
          <w:b/>
        </w:rPr>
        <w:t>Then</w:t>
      </w:r>
      <w:r>
        <w:t xml:space="preserve"> I should be able to signoff the trial</w:t>
      </w:r>
    </w:p>
    <w:p w:rsidR="006B38E4" w:rsidRDefault="004223F7">
      <w:r>
        <w:rPr>
          <w:b/>
        </w:rPr>
        <w:t>And</w:t>
      </w:r>
      <w:r>
        <w:t xml:space="preserve"> I </w:t>
      </w:r>
      <w:proofErr w:type="spellStart"/>
      <w:r>
        <w:t>LogOff</w:t>
      </w:r>
      <w:proofErr w:type="spellEnd"/>
      <w:r>
        <w:t xml:space="preserve"> the Clinical Trial Application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When</w:t>
      </w:r>
      <w:r>
        <w:t xml:space="preserve"> I see the sign off history page</w:t>
      </w:r>
    </w:p>
    <w:p w:rsidR="006B38E4" w:rsidRDefault="004223F7">
      <w:r>
        <w:rPr>
          <w:b/>
        </w:rPr>
        <w:t>Then</w:t>
      </w:r>
      <w:r>
        <w:t xml:space="preserve"> I should see the sign off dat</w:t>
      </w:r>
      <w:r>
        <w:t>e listed for this CTU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210"/>
        <w:gridCol w:w="1483"/>
      </w:tblGrid>
      <w:tr w:rsidR="006B38E4">
        <w:tc>
          <w:tcPr>
            <w:tcW w:w="0" w:type="auto"/>
          </w:tcPr>
          <w:p w:rsidR="006B38E4" w:rsidRDefault="004223F7">
            <w:r>
              <w:t>Category</w:t>
            </w:r>
          </w:p>
        </w:tc>
        <w:tc>
          <w:tcPr>
            <w:tcW w:w="0" w:type="auto"/>
          </w:tcPr>
          <w:p w:rsidR="006B38E4" w:rsidRDefault="004223F7">
            <w:r>
              <w:t>Sponsor</w:t>
            </w:r>
          </w:p>
        </w:tc>
        <w:tc>
          <w:tcPr>
            <w:tcW w:w="0" w:type="auto"/>
          </w:tcPr>
          <w:p w:rsidR="006B38E4" w:rsidRDefault="004223F7">
            <w:r>
              <w:t>Design</w:t>
            </w:r>
          </w:p>
        </w:tc>
      </w:tr>
      <w:tr w:rsidR="006B38E4">
        <w:tc>
          <w:tcPr>
            <w:tcW w:w="0" w:type="auto"/>
          </w:tcPr>
          <w:p w:rsidR="006B38E4" w:rsidRDefault="004223F7">
            <w:r>
              <w:t>Portfolio</w:t>
            </w:r>
          </w:p>
        </w:tc>
        <w:tc>
          <w:tcPr>
            <w:tcW w:w="0" w:type="auto"/>
          </w:tcPr>
          <w:p w:rsidR="006B38E4" w:rsidRDefault="004223F7">
            <w:r>
              <w:t>ACT Health</w:t>
            </w:r>
          </w:p>
        </w:tc>
        <w:tc>
          <w:tcPr>
            <w:tcW w:w="0" w:type="auto"/>
          </w:tcPr>
          <w:p w:rsidR="006B38E4" w:rsidRDefault="004223F7">
            <w:r>
              <w:t>Interventional</w:t>
            </w:r>
          </w:p>
        </w:tc>
      </w:tr>
    </w:tbl>
    <w:p w:rsidR="006B38E4" w:rsidRDefault="004223F7">
      <w:r>
        <w:br w:type="page"/>
      </w:r>
    </w:p>
    <w:p w:rsidR="00CC1B7A" w:rsidRDefault="004223F7" w:rsidP="0016335E">
      <w:pPr>
        <w:pStyle w:val="Heading1"/>
      </w:pPr>
      <w:bookmarkStart w:id="49" w:name="_Toc494292769"/>
      <w:proofErr w:type="spellStart"/>
      <w:r>
        <w:lastRenderedPageBreak/>
        <w:t>SignOffTrials</w:t>
      </w:r>
      <w:bookmarkEnd w:id="49"/>
      <w:proofErr w:type="spellEnd"/>
    </w:p>
    <w:p w:rsidR="00CC1B7A" w:rsidRDefault="004223F7" w:rsidP="0016335E">
      <w:r>
        <w:t>In order to avoid silly mistakes</w:t>
      </w:r>
    </w:p>
    <w:p w:rsidR="00CC1B7A" w:rsidRDefault="004223F7" w:rsidP="0016335E">
      <w:r>
        <w:t>As a math idiot</w:t>
      </w:r>
    </w:p>
    <w:p w:rsidR="00CC1B7A" w:rsidRDefault="004223F7" w:rsidP="0016335E">
      <w:r>
        <w:t>I want to be told the sum of two numbers</w:t>
      </w:r>
    </w:p>
    <w:p w:rsidR="00CC1B7A" w:rsidRDefault="004223F7" w:rsidP="0016335E">
      <w:pPr>
        <w:pStyle w:val="Heading2"/>
      </w:pPr>
      <w:bookmarkStart w:id="50" w:name="_Toc494292770"/>
      <w:r>
        <w:t xml:space="preserve">27095 - Trial </w:t>
      </w:r>
      <w:proofErr w:type="spellStart"/>
      <w:r>
        <w:t>SignOff</w:t>
      </w:r>
      <w:proofErr w:type="spellEnd"/>
      <w:r>
        <w:t xml:space="preserve"> - Trial Summary List</w:t>
      </w:r>
      <w:bookmarkEnd w:id="50"/>
    </w:p>
    <w:p w:rsidR="006B38E4" w:rsidRDefault="004223F7">
      <w:r>
        <w:rPr>
          <w:i/>
          <w:color w:val="1F497D" w:themeColor="text2"/>
        </w:rPr>
        <w:t xml:space="preserve">(Tags: </w:t>
      </w:r>
      <w:r>
        <w:rPr>
          <w:i/>
          <w:color w:val="1F497D" w:themeColor="text2"/>
        </w:rPr>
        <w:t>@</w:t>
      </w:r>
      <w:proofErr w:type="spellStart"/>
      <w:r>
        <w:rPr>
          <w:i/>
          <w:color w:val="1F497D" w:themeColor="text2"/>
        </w:rPr>
        <w:t>SignOff</w:t>
      </w:r>
      <w:proofErr w:type="spellEnd"/>
      <w:r>
        <w:rPr>
          <w:i/>
          <w:color w:val="1F497D" w:themeColor="text2"/>
        </w:rPr>
        <w:t>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</w:t>
      </w:r>
      <w:proofErr w:type="spellStart"/>
      <w:r>
        <w:t>AutomationCTU</w:t>
      </w:r>
      <w:proofErr w:type="spellEnd"/>
      <w:r>
        <w:t xml:space="preserve"> User</w:t>
      </w:r>
    </w:p>
    <w:p w:rsidR="006B38E4" w:rsidRDefault="004223F7">
      <w:r>
        <w:rPr>
          <w:b/>
        </w:rPr>
        <w:t>When</w:t>
      </w:r>
      <w:r>
        <w:t xml:space="preserve"> I submit a new trial with details &lt;Sponsor&gt; and &lt;Design&gt; and &lt;Category&gt;</w:t>
      </w:r>
    </w:p>
    <w:p w:rsidR="006B38E4" w:rsidRDefault="004223F7">
      <w:r>
        <w:rPr>
          <w:b/>
        </w:rPr>
        <w:t>Then</w:t>
      </w:r>
      <w:r>
        <w:t xml:space="preserve"> I should see the new trial created by CTU User</w:t>
      </w:r>
    </w:p>
    <w:p w:rsidR="006B38E4" w:rsidRDefault="004223F7">
      <w:r>
        <w:rPr>
          <w:b/>
        </w:rPr>
        <w:t>When</w:t>
      </w:r>
      <w:r>
        <w:t xml:space="preserve"> I add the created trial to my site</w:t>
      </w:r>
    </w:p>
    <w:p w:rsidR="006B38E4" w:rsidRDefault="004223F7">
      <w:r>
        <w:rPr>
          <w:b/>
        </w:rPr>
        <w:t>Then</w:t>
      </w:r>
      <w:r>
        <w:t xml:space="preserve"> I should see the created trial added successfully</w:t>
      </w:r>
    </w:p>
    <w:p w:rsidR="006B38E4" w:rsidRDefault="004223F7">
      <w:r>
        <w:rPr>
          <w:b/>
        </w:rPr>
        <w:t>When</w:t>
      </w:r>
      <w:r>
        <w:t xml:space="preserve"> I save the trial data for the trial</w:t>
      </w:r>
    </w:p>
    <w:p w:rsidR="006B38E4" w:rsidRDefault="004223F7">
      <w:r>
        <w:rPr>
          <w:b/>
        </w:rPr>
        <w:t>Then</w:t>
      </w:r>
      <w:r>
        <w:t xml:space="preserve"> I should verify the trial summary details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210"/>
        <w:gridCol w:w="1483"/>
      </w:tblGrid>
      <w:tr w:rsidR="006B38E4">
        <w:tc>
          <w:tcPr>
            <w:tcW w:w="0" w:type="auto"/>
          </w:tcPr>
          <w:p w:rsidR="006B38E4" w:rsidRDefault="004223F7">
            <w:r>
              <w:t>Category</w:t>
            </w:r>
          </w:p>
        </w:tc>
        <w:tc>
          <w:tcPr>
            <w:tcW w:w="0" w:type="auto"/>
          </w:tcPr>
          <w:p w:rsidR="006B38E4" w:rsidRDefault="004223F7">
            <w:r>
              <w:t>Sponsor</w:t>
            </w:r>
          </w:p>
        </w:tc>
        <w:tc>
          <w:tcPr>
            <w:tcW w:w="0" w:type="auto"/>
          </w:tcPr>
          <w:p w:rsidR="006B38E4" w:rsidRDefault="004223F7">
            <w:r>
              <w:t>Design</w:t>
            </w:r>
          </w:p>
        </w:tc>
      </w:tr>
      <w:tr w:rsidR="006B38E4">
        <w:tc>
          <w:tcPr>
            <w:tcW w:w="0" w:type="auto"/>
          </w:tcPr>
          <w:p w:rsidR="006B38E4" w:rsidRDefault="004223F7">
            <w:r>
              <w:t>Portfolio</w:t>
            </w:r>
          </w:p>
        </w:tc>
        <w:tc>
          <w:tcPr>
            <w:tcW w:w="0" w:type="auto"/>
          </w:tcPr>
          <w:p w:rsidR="006B38E4" w:rsidRDefault="004223F7">
            <w:r>
              <w:t>ACT Health</w:t>
            </w:r>
          </w:p>
        </w:tc>
        <w:tc>
          <w:tcPr>
            <w:tcW w:w="0" w:type="auto"/>
          </w:tcPr>
          <w:p w:rsidR="006B38E4" w:rsidRDefault="004223F7">
            <w:r>
              <w:t>Interventional</w:t>
            </w:r>
          </w:p>
        </w:tc>
      </w:tr>
    </w:tbl>
    <w:p w:rsidR="00CC1B7A" w:rsidRDefault="004223F7" w:rsidP="0016335E">
      <w:pPr>
        <w:pStyle w:val="Heading2"/>
      </w:pPr>
      <w:bookmarkStart w:id="51" w:name="_Toc494292771"/>
      <w:r>
        <w:t>27096</w:t>
      </w:r>
      <w:r>
        <w:t xml:space="preserve"> - Sign </w:t>
      </w:r>
      <w:proofErr w:type="gramStart"/>
      <w:r>
        <w:t>Off</w:t>
      </w:r>
      <w:proofErr w:type="gramEnd"/>
      <w:r>
        <w:t xml:space="preserve"> Trials for Approval</w:t>
      </w:r>
      <w:bookmarkEnd w:id="51"/>
    </w:p>
    <w:p w:rsidR="006B38E4" w:rsidRDefault="004223F7">
      <w:r>
        <w:rPr>
          <w:i/>
          <w:color w:val="1F497D" w:themeColor="text2"/>
        </w:rPr>
        <w:t>(Tags: @</w:t>
      </w:r>
      <w:proofErr w:type="spellStart"/>
      <w:r>
        <w:rPr>
          <w:i/>
          <w:color w:val="1F497D" w:themeColor="text2"/>
        </w:rPr>
        <w:t>SignOff</w:t>
      </w:r>
      <w:proofErr w:type="spellEnd"/>
      <w:r>
        <w:rPr>
          <w:i/>
          <w:color w:val="1F497D" w:themeColor="text2"/>
        </w:rPr>
        <w:t>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</w:t>
      </w:r>
      <w:proofErr w:type="spellStart"/>
      <w:r>
        <w:t>AutomationCTU</w:t>
      </w:r>
      <w:proofErr w:type="spellEnd"/>
      <w:r>
        <w:t xml:space="preserve"> User</w:t>
      </w:r>
    </w:p>
    <w:p w:rsidR="006B38E4" w:rsidRDefault="004223F7">
      <w:r>
        <w:rPr>
          <w:b/>
        </w:rPr>
        <w:t>When</w:t>
      </w:r>
      <w:r>
        <w:t xml:space="preserve"> I submit a new trial with details &lt;Sponsor&gt; and &lt;Design&gt; and &lt;Category&gt;</w:t>
      </w:r>
    </w:p>
    <w:p w:rsidR="006B38E4" w:rsidRDefault="004223F7">
      <w:r>
        <w:rPr>
          <w:b/>
        </w:rPr>
        <w:t>Then</w:t>
      </w:r>
      <w:r>
        <w:t xml:space="preserve"> I should see the new trial created by CTU User</w:t>
      </w:r>
    </w:p>
    <w:p w:rsidR="006B38E4" w:rsidRDefault="004223F7">
      <w:r>
        <w:rPr>
          <w:b/>
        </w:rPr>
        <w:t>When</w:t>
      </w:r>
      <w:r>
        <w:t xml:space="preserve"> I add the created trial to my site</w:t>
      </w:r>
    </w:p>
    <w:p w:rsidR="006B38E4" w:rsidRDefault="004223F7">
      <w:r>
        <w:rPr>
          <w:b/>
        </w:rPr>
        <w:t>Then</w:t>
      </w:r>
      <w:r>
        <w:t xml:space="preserve"> I should see the created trial added successfully</w:t>
      </w:r>
    </w:p>
    <w:p w:rsidR="006B38E4" w:rsidRDefault="004223F7">
      <w:r>
        <w:rPr>
          <w:b/>
        </w:rPr>
        <w:t>When</w:t>
      </w:r>
      <w:r>
        <w:t xml:space="preserve"> I save the trial data for the trial</w:t>
      </w:r>
    </w:p>
    <w:p w:rsidR="006B38E4" w:rsidRDefault="004223F7">
      <w:r>
        <w:rPr>
          <w:b/>
        </w:rPr>
        <w:t>Then</w:t>
      </w:r>
      <w:r>
        <w:t xml:space="preserve"> I should be able to signoff the trial</w:t>
      </w:r>
    </w:p>
    <w:p w:rsidR="006B38E4" w:rsidRDefault="004223F7">
      <w:r>
        <w:rPr>
          <w:b/>
        </w:rPr>
        <w:t>And</w:t>
      </w:r>
      <w:r>
        <w:t xml:space="preserve"> I should not see the sign off option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210"/>
        <w:gridCol w:w="1483"/>
      </w:tblGrid>
      <w:tr w:rsidR="006B38E4">
        <w:tc>
          <w:tcPr>
            <w:tcW w:w="0" w:type="auto"/>
          </w:tcPr>
          <w:p w:rsidR="006B38E4" w:rsidRDefault="004223F7">
            <w:r>
              <w:t>Category</w:t>
            </w:r>
          </w:p>
        </w:tc>
        <w:tc>
          <w:tcPr>
            <w:tcW w:w="0" w:type="auto"/>
          </w:tcPr>
          <w:p w:rsidR="006B38E4" w:rsidRDefault="004223F7">
            <w:r>
              <w:t>Sponsor</w:t>
            </w:r>
          </w:p>
        </w:tc>
        <w:tc>
          <w:tcPr>
            <w:tcW w:w="0" w:type="auto"/>
          </w:tcPr>
          <w:p w:rsidR="006B38E4" w:rsidRDefault="004223F7">
            <w:r>
              <w:t>Design</w:t>
            </w:r>
          </w:p>
        </w:tc>
      </w:tr>
      <w:tr w:rsidR="006B38E4">
        <w:tc>
          <w:tcPr>
            <w:tcW w:w="0" w:type="auto"/>
          </w:tcPr>
          <w:p w:rsidR="006B38E4" w:rsidRDefault="004223F7">
            <w:r>
              <w:t>Portfolio</w:t>
            </w:r>
          </w:p>
        </w:tc>
        <w:tc>
          <w:tcPr>
            <w:tcW w:w="0" w:type="auto"/>
          </w:tcPr>
          <w:p w:rsidR="006B38E4" w:rsidRDefault="004223F7">
            <w:r>
              <w:t>ACT Health</w:t>
            </w:r>
          </w:p>
        </w:tc>
        <w:tc>
          <w:tcPr>
            <w:tcW w:w="0" w:type="auto"/>
          </w:tcPr>
          <w:p w:rsidR="006B38E4" w:rsidRDefault="004223F7">
            <w:r>
              <w:t>Interventional</w:t>
            </w:r>
          </w:p>
        </w:tc>
      </w:tr>
    </w:tbl>
    <w:p w:rsidR="00CC1B7A" w:rsidRDefault="004223F7" w:rsidP="0016335E">
      <w:pPr>
        <w:pStyle w:val="Heading2"/>
      </w:pPr>
      <w:bookmarkStart w:id="52" w:name="_Toc494292772"/>
      <w:r>
        <w:t xml:space="preserve">27102 - Disable </w:t>
      </w:r>
      <w:proofErr w:type="spellStart"/>
      <w:r>
        <w:t>MySite</w:t>
      </w:r>
      <w:proofErr w:type="spellEnd"/>
      <w:r>
        <w:t xml:space="preserve"> Trials after </w:t>
      </w:r>
      <w:proofErr w:type="spellStart"/>
      <w:r>
        <w:t>SignOff</w:t>
      </w:r>
      <w:bookmarkEnd w:id="52"/>
      <w:proofErr w:type="spellEnd"/>
    </w:p>
    <w:p w:rsidR="006B38E4" w:rsidRDefault="004223F7">
      <w:r>
        <w:rPr>
          <w:i/>
          <w:color w:val="1F497D" w:themeColor="text2"/>
        </w:rPr>
        <w:t>(Tags: @</w:t>
      </w:r>
      <w:proofErr w:type="spellStart"/>
      <w:r>
        <w:rPr>
          <w:i/>
          <w:color w:val="1F497D" w:themeColor="text2"/>
        </w:rPr>
        <w:t>SignOff</w:t>
      </w:r>
      <w:proofErr w:type="spellEnd"/>
      <w:r>
        <w:rPr>
          <w:i/>
          <w:color w:val="1F497D" w:themeColor="text2"/>
        </w:rPr>
        <w:t>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</w:t>
      </w:r>
      <w:proofErr w:type="spellStart"/>
      <w:r>
        <w:t>AutomationCTU</w:t>
      </w:r>
      <w:proofErr w:type="spellEnd"/>
      <w:r>
        <w:t xml:space="preserve"> User</w:t>
      </w:r>
    </w:p>
    <w:p w:rsidR="006B38E4" w:rsidRDefault="004223F7">
      <w:r>
        <w:rPr>
          <w:b/>
        </w:rPr>
        <w:t>When</w:t>
      </w:r>
      <w:r>
        <w:t xml:space="preserve"> I submit a new trial with details &lt;Sponsor&gt; and &lt;Design&gt; and &lt;Category&gt;</w:t>
      </w:r>
    </w:p>
    <w:p w:rsidR="006B38E4" w:rsidRDefault="004223F7">
      <w:r>
        <w:rPr>
          <w:b/>
        </w:rPr>
        <w:t>Th</w:t>
      </w:r>
      <w:r>
        <w:rPr>
          <w:b/>
        </w:rPr>
        <w:t>en</w:t>
      </w:r>
      <w:r>
        <w:t xml:space="preserve"> I should see the new trial created by CTU User</w:t>
      </w:r>
    </w:p>
    <w:p w:rsidR="006B38E4" w:rsidRDefault="004223F7">
      <w:r>
        <w:rPr>
          <w:b/>
        </w:rPr>
        <w:t>When</w:t>
      </w:r>
      <w:r>
        <w:t xml:space="preserve"> I add the created trial to my site</w:t>
      </w:r>
    </w:p>
    <w:p w:rsidR="006B38E4" w:rsidRDefault="004223F7">
      <w:r>
        <w:rPr>
          <w:b/>
        </w:rPr>
        <w:t>Then</w:t>
      </w:r>
      <w:r>
        <w:t xml:space="preserve"> I should see the created trial added successfully</w:t>
      </w:r>
    </w:p>
    <w:p w:rsidR="006B38E4" w:rsidRDefault="004223F7">
      <w:r>
        <w:rPr>
          <w:b/>
        </w:rPr>
        <w:t>When</w:t>
      </w:r>
      <w:r>
        <w:t xml:space="preserve"> I save the trial data for the trial</w:t>
      </w:r>
    </w:p>
    <w:p w:rsidR="006B38E4" w:rsidRDefault="004223F7">
      <w:r>
        <w:rPr>
          <w:b/>
        </w:rPr>
        <w:t>Then</w:t>
      </w:r>
      <w:r>
        <w:t xml:space="preserve"> I should be able to signoff the trial</w:t>
      </w:r>
    </w:p>
    <w:p w:rsidR="006B38E4" w:rsidRDefault="004223F7">
      <w:r>
        <w:rPr>
          <w:b/>
        </w:rPr>
        <w:t>And</w:t>
      </w:r>
      <w:r>
        <w:t xml:space="preserve"> When I open the signed off trial in My Site trials</w:t>
      </w:r>
    </w:p>
    <w:p w:rsidR="006B38E4" w:rsidRDefault="004223F7">
      <w:r>
        <w:rPr>
          <w:b/>
        </w:rPr>
        <w:t>Then</w:t>
      </w:r>
      <w:r>
        <w:t xml:space="preserve"> I should see the trial data disabled</w:t>
      </w:r>
    </w:p>
    <w:p w:rsidR="006B38E4" w:rsidRDefault="004223F7">
      <w:pPr>
        <w:pStyle w:val="Heading3"/>
      </w:pPr>
      <w:r>
        <w:lastRenderedPageBreak/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210"/>
        <w:gridCol w:w="1483"/>
      </w:tblGrid>
      <w:tr w:rsidR="006B38E4">
        <w:tc>
          <w:tcPr>
            <w:tcW w:w="0" w:type="auto"/>
          </w:tcPr>
          <w:p w:rsidR="006B38E4" w:rsidRDefault="004223F7">
            <w:r>
              <w:t>Category</w:t>
            </w:r>
          </w:p>
        </w:tc>
        <w:tc>
          <w:tcPr>
            <w:tcW w:w="0" w:type="auto"/>
          </w:tcPr>
          <w:p w:rsidR="006B38E4" w:rsidRDefault="004223F7">
            <w:r>
              <w:t>Sponsor</w:t>
            </w:r>
          </w:p>
        </w:tc>
        <w:tc>
          <w:tcPr>
            <w:tcW w:w="0" w:type="auto"/>
          </w:tcPr>
          <w:p w:rsidR="006B38E4" w:rsidRDefault="004223F7">
            <w:r>
              <w:t>Design</w:t>
            </w:r>
          </w:p>
        </w:tc>
      </w:tr>
      <w:tr w:rsidR="006B38E4">
        <w:tc>
          <w:tcPr>
            <w:tcW w:w="0" w:type="auto"/>
          </w:tcPr>
          <w:p w:rsidR="006B38E4" w:rsidRDefault="004223F7">
            <w:r>
              <w:t>Portfolio</w:t>
            </w:r>
          </w:p>
        </w:tc>
        <w:tc>
          <w:tcPr>
            <w:tcW w:w="0" w:type="auto"/>
          </w:tcPr>
          <w:p w:rsidR="006B38E4" w:rsidRDefault="004223F7">
            <w:r>
              <w:t>ACT Health</w:t>
            </w:r>
          </w:p>
        </w:tc>
        <w:tc>
          <w:tcPr>
            <w:tcW w:w="0" w:type="auto"/>
          </w:tcPr>
          <w:p w:rsidR="006B38E4" w:rsidRDefault="004223F7">
            <w:r>
              <w:t>Interventional</w:t>
            </w:r>
          </w:p>
        </w:tc>
      </w:tr>
    </w:tbl>
    <w:p w:rsidR="006B38E4" w:rsidRDefault="004223F7">
      <w:r>
        <w:br w:type="page"/>
      </w:r>
    </w:p>
    <w:p w:rsidR="00CC1B7A" w:rsidRDefault="004223F7" w:rsidP="0016335E">
      <w:pPr>
        <w:pStyle w:val="Heading1"/>
      </w:pPr>
      <w:bookmarkStart w:id="53" w:name="_Toc494292773"/>
      <w:r>
        <w:lastRenderedPageBreak/>
        <w:t>Submit a Clinical Trial for the Patient</w:t>
      </w:r>
      <w:bookmarkEnd w:id="53"/>
    </w:p>
    <w:p w:rsidR="00CC1B7A" w:rsidRDefault="004223F7" w:rsidP="0016335E">
      <w:r>
        <w:t>In order to participate in clinical trials</w:t>
      </w:r>
    </w:p>
    <w:p w:rsidR="00CC1B7A" w:rsidRDefault="004223F7" w:rsidP="0016335E">
      <w:r>
        <w:t xml:space="preserve">As a </w:t>
      </w:r>
      <w:r>
        <w:t>User</w:t>
      </w:r>
    </w:p>
    <w:p w:rsidR="00CC1B7A" w:rsidRDefault="004223F7" w:rsidP="0016335E">
      <w:r>
        <w:t>I should be able to submit new Trials</w:t>
      </w:r>
    </w:p>
    <w:p w:rsidR="00CC1B7A" w:rsidRDefault="004223F7" w:rsidP="0016335E">
      <w:pPr>
        <w:pStyle w:val="Heading2"/>
      </w:pPr>
      <w:bookmarkStart w:id="54" w:name="_Toc494292774"/>
      <w:r>
        <w:t>26612 - Submit a Portfolio Clinical Trial</w:t>
      </w:r>
      <w:bookmarkEnd w:id="54"/>
    </w:p>
    <w:p w:rsidR="006B38E4" w:rsidRDefault="004223F7">
      <w:r>
        <w:rPr>
          <w:i/>
          <w:color w:val="1F497D" w:themeColor="text2"/>
        </w:rPr>
        <w:t>(Tags: @Clinical,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Administrator</w:t>
      </w:r>
    </w:p>
    <w:p w:rsidR="006B38E4" w:rsidRDefault="004223F7">
      <w:r>
        <w:rPr>
          <w:b/>
        </w:rPr>
        <w:t>When</w:t>
      </w:r>
      <w:r>
        <w:t xml:space="preserve"> I submit a new trial with details &lt;Sponsor&gt; and &lt;Design&gt; and &lt;Category&gt;</w:t>
      </w:r>
    </w:p>
    <w:p w:rsidR="006B38E4" w:rsidRDefault="004223F7">
      <w:r>
        <w:rPr>
          <w:b/>
        </w:rPr>
        <w:t>Th</w:t>
      </w:r>
      <w:r>
        <w:rPr>
          <w:b/>
        </w:rPr>
        <w:t>en</w:t>
      </w:r>
      <w:r>
        <w:t xml:space="preserve"> I should see the new trial created by Administrator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210"/>
        <w:gridCol w:w="1483"/>
      </w:tblGrid>
      <w:tr w:rsidR="006B38E4">
        <w:tc>
          <w:tcPr>
            <w:tcW w:w="0" w:type="auto"/>
          </w:tcPr>
          <w:p w:rsidR="006B38E4" w:rsidRDefault="004223F7">
            <w:r>
              <w:t>Category</w:t>
            </w:r>
          </w:p>
        </w:tc>
        <w:tc>
          <w:tcPr>
            <w:tcW w:w="0" w:type="auto"/>
          </w:tcPr>
          <w:p w:rsidR="006B38E4" w:rsidRDefault="004223F7">
            <w:r>
              <w:t>Sponsor</w:t>
            </w:r>
          </w:p>
        </w:tc>
        <w:tc>
          <w:tcPr>
            <w:tcW w:w="0" w:type="auto"/>
          </w:tcPr>
          <w:p w:rsidR="006B38E4" w:rsidRDefault="004223F7">
            <w:r>
              <w:t>Design</w:t>
            </w:r>
          </w:p>
        </w:tc>
      </w:tr>
      <w:tr w:rsidR="006B38E4">
        <w:tc>
          <w:tcPr>
            <w:tcW w:w="0" w:type="auto"/>
          </w:tcPr>
          <w:p w:rsidR="006B38E4" w:rsidRDefault="004223F7">
            <w:r>
              <w:t>Portfolio</w:t>
            </w:r>
          </w:p>
        </w:tc>
        <w:tc>
          <w:tcPr>
            <w:tcW w:w="0" w:type="auto"/>
          </w:tcPr>
          <w:p w:rsidR="006B38E4" w:rsidRDefault="004223F7">
            <w:r>
              <w:t>ACT Health</w:t>
            </w:r>
          </w:p>
        </w:tc>
        <w:tc>
          <w:tcPr>
            <w:tcW w:w="0" w:type="auto"/>
          </w:tcPr>
          <w:p w:rsidR="006B38E4" w:rsidRDefault="004223F7">
            <w:r>
              <w:t>Interventional</w:t>
            </w:r>
          </w:p>
        </w:tc>
      </w:tr>
    </w:tbl>
    <w:p w:rsidR="00CC1B7A" w:rsidRDefault="004223F7" w:rsidP="0016335E">
      <w:pPr>
        <w:pStyle w:val="Heading2"/>
      </w:pPr>
      <w:bookmarkStart w:id="55" w:name="_Toc494292775"/>
      <w:r>
        <w:t>26623 - Submit a Non - Portfolio Clinical Trial</w:t>
      </w:r>
      <w:bookmarkEnd w:id="55"/>
    </w:p>
    <w:p w:rsidR="006B38E4" w:rsidRDefault="004223F7">
      <w:r>
        <w:rPr>
          <w:i/>
          <w:color w:val="1F497D" w:themeColor="text2"/>
        </w:rPr>
        <w:t>(Tags: @Clinical,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CTU User</w:t>
      </w:r>
    </w:p>
    <w:p w:rsidR="006B38E4" w:rsidRDefault="004223F7">
      <w:r>
        <w:rPr>
          <w:b/>
        </w:rPr>
        <w:t>When</w:t>
      </w:r>
      <w:r>
        <w:t xml:space="preserve"> I submit a new trial with details &lt;Sponsor&gt; and &lt;Design&gt; and &lt;Category&gt;</w:t>
      </w:r>
    </w:p>
    <w:p w:rsidR="006B38E4" w:rsidRDefault="004223F7">
      <w:r>
        <w:rPr>
          <w:b/>
        </w:rPr>
        <w:t>Then</w:t>
      </w:r>
      <w:r>
        <w:t xml:space="preserve"> I should see the new trial created by CTU User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2031"/>
        <w:gridCol w:w="817"/>
      </w:tblGrid>
      <w:tr w:rsidR="006B38E4">
        <w:tc>
          <w:tcPr>
            <w:tcW w:w="0" w:type="auto"/>
          </w:tcPr>
          <w:p w:rsidR="006B38E4" w:rsidRDefault="004223F7">
            <w:r>
              <w:t>Category</w:t>
            </w:r>
          </w:p>
        </w:tc>
        <w:tc>
          <w:tcPr>
            <w:tcW w:w="0" w:type="auto"/>
          </w:tcPr>
          <w:p w:rsidR="006B38E4" w:rsidRDefault="004223F7">
            <w:r>
              <w:t>Sponsor</w:t>
            </w:r>
          </w:p>
        </w:tc>
        <w:tc>
          <w:tcPr>
            <w:tcW w:w="0" w:type="auto"/>
          </w:tcPr>
          <w:p w:rsidR="006B38E4" w:rsidRDefault="004223F7">
            <w:r>
              <w:t>Design</w:t>
            </w:r>
          </w:p>
        </w:tc>
      </w:tr>
      <w:tr w:rsidR="006B38E4">
        <w:tc>
          <w:tcPr>
            <w:tcW w:w="0" w:type="auto"/>
          </w:tcPr>
          <w:p w:rsidR="006B38E4" w:rsidRDefault="004223F7">
            <w:proofErr w:type="spellStart"/>
            <w:r>
              <w:t>NonPortfolio</w:t>
            </w:r>
            <w:proofErr w:type="spellEnd"/>
          </w:p>
        </w:tc>
        <w:tc>
          <w:tcPr>
            <w:tcW w:w="0" w:type="auto"/>
          </w:tcPr>
          <w:p w:rsidR="006B38E4" w:rsidRDefault="004223F7">
            <w:r>
              <w:t>Cancer Council NSW</w:t>
            </w:r>
          </w:p>
        </w:tc>
        <w:tc>
          <w:tcPr>
            <w:tcW w:w="0" w:type="auto"/>
          </w:tcPr>
          <w:p w:rsidR="006B38E4" w:rsidRDefault="004223F7">
            <w:r>
              <w:t>Other</w:t>
            </w:r>
          </w:p>
        </w:tc>
      </w:tr>
    </w:tbl>
    <w:p w:rsidR="00CC1B7A" w:rsidRDefault="004223F7" w:rsidP="0016335E">
      <w:pPr>
        <w:pStyle w:val="Heading2"/>
      </w:pPr>
      <w:bookmarkStart w:id="56" w:name="_Toc494292776"/>
      <w:r>
        <w:t>26625 - Submit a Industrial Clinical Trial</w:t>
      </w:r>
      <w:bookmarkEnd w:id="56"/>
    </w:p>
    <w:p w:rsidR="006B38E4" w:rsidRDefault="004223F7">
      <w:r>
        <w:rPr>
          <w:i/>
          <w:color w:val="1F497D" w:themeColor="text2"/>
        </w:rPr>
        <w:t>(Tags: @Clinical,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CTU User</w:t>
      </w:r>
    </w:p>
    <w:p w:rsidR="006B38E4" w:rsidRDefault="004223F7">
      <w:r>
        <w:rPr>
          <w:b/>
        </w:rPr>
        <w:t>When</w:t>
      </w:r>
      <w:r>
        <w:t xml:space="preserve"> I submit a new trial with details &lt;Sponsor&gt; and &lt;Design&gt; and &lt;Category&gt;</w:t>
      </w:r>
    </w:p>
    <w:p w:rsidR="006B38E4" w:rsidRDefault="004223F7">
      <w:r>
        <w:rPr>
          <w:b/>
        </w:rPr>
        <w:t>Then</w:t>
      </w:r>
      <w:r>
        <w:t xml:space="preserve"> I should see the new trial created by CTU User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944"/>
        <w:gridCol w:w="1483"/>
      </w:tblGrid>
      <w:tr w:rsidR="006B38E4">
        <w:tc>
          <w:tcPr>
            <w:tcW w:w="0" w:type="auto"/>
          </w:tcPr>
          <w:p w:rsidR="006B38E4" w:rsidRDefault="004223F7">
            <w:r>
              <w:t>Category</w:t>
            </w:r>
          </w:p>
        </w:tc>
        <w:tc>
          <w:tcPr>
            <w:tcW w:w="0" w:type="auto"/>
          </w:tcPr>
          <w:p w:rsidR="006B38E4" w:rsidRDefault="004223F7">
            <w:r>
              <w:t>Sponsor</w:t>
            </w:r>
          </w:p>
        </w:tc>
        <w:tc>
          <w:tcPr>
            <w:tcW w:w="0" w:type="auto"/>
          </w:tcPr>
          <w:p w:rsidR="006B38E4" w:rsidRDefault="004223F7">
            <w:r>
              <w:t>Design</w:t>
            </w:r>
          </w:p>
        </w:tc>
      </w:tr>
      <w:tr w:rsidR="006B38E4">
        <w:tc>
          <w:tcPr>
            <w:tcW w:w="0" w:type="auto"/>
          </w:tcPr>
          <w:p w:rsidR="006B38E4" w:rsidRDefault="004223F7">
            <w:r>
              <w:t>Industry</w:t>
            </w:r>
          </w:p>
        </w:tc>
        <w:tc>
          <w:tcPr>
            <w:tcW w:w="0" w:type="auto"/>
          </w:tcPr>
          <w:p w:rsidR="006B38E4" w:rsidRDefault="004223F7">
            <w:r>
              <w:t>Kosan</w:t>
            </w:r>
          </w:p>
        </w:tc>
        <w:tc>
          <w:tcPr>
            <w:tcW w:w="0" w:type="auto"/>
          </w:tcPr>
          <w:p w:rsidR="006B38E4" w:rsidRDefault="004223F7">
            <w:r>
              <w:t>Interventional</w:t>
            </w:r>
          </w:p>
        </w:tc>
      </w:tr>
    </w:tbl>
    <w:p w:rsidR="00CC1B7A" w:rsidRDefault="004223F7" w:rsidP="0016335E">
      <w:pPr>
        <w:pStyle w:val="Heading2"/>
      </w:pPr>
      <w:bookmarkStart w:id="57" w:name="_Toc494292777"/>
      <w:r>
        <w:t>26627 - Cancel a Non - Portfolio Clinical Trial</w:t>
      </w:r>
      <w:bookmarkEnd w:id="57"/>
    </w:p>
    <w:p w:rsidR="006B38E4" w:rsidRDefault="004223F7">
      <w:r>
        <w:rPr>
          <w:i/>
          <w:color w:val="1F497D" w:themeColor="text2"/>
        </w:rPr>
        <w:t>(Tags: @Clinical, @Regression)</w:t>
      </w:r>
    </w:p>
    <w:p w:rsidR="006B38E4" w:rsidRDefault="004223F7">
      <w:r>
        <w:rPr>
          <w:b/>
        </w:rPr>
        <w:t>Given</w:t>
      </w:r>
      <w:r>
        <w:t xml:space="preserve"> I login to Clinical Trial Application as CTU User</w:t>
      </w:r>
    </w:p>
    <w:p w:rsidR="006B38E4" w:rsidRDefault="004223F7">
      <w:r>
        <w:rPr>
          <w:b/>
        </w:rPr>
        <w:t>When</w:t>
      </w:r>
      <w:r>
        <w:t xml:space="preserve"> I </w:t>
      </w:r>
      <w:r>
        <w:t>cancel a new trial with entered details &lt;Sponsor&gt; and &lt;Design&gt; and &lt;Category&gt;</w:t>
      </w:r>
    </w:p>
    <w:p w:rsidR="006B38E4" w:rsidRDefault="004223F7">
      <w:r>
        <w:rPr>
          <w:b/>
        </w:rPr>
        <w:t>Then</w:t>
      </w:r>
      <w:r>
        <w:t xml:space="preserve"> the new trial should not get created</w:t>
      </w:r>
    </w:p>
    <w:p w:rsidR="006B38E4" w:rsidRDefault="004223F7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2031"/>
        <w:gridCol w:w="817"/>
      </w:tblGrid>
      <w:tr w:rsidR="006B38E4">
        <w:tc>
          <w:tcPr>
            <w:tcW w:w="0" w:type="auto"/>
          </w:tcPr>
          <w:p w:rsidR="006B38E4" w:rsidRDefault="004223F7">
            <w:r>
              <w:t>Category</w:t>
            </w:r>
          </w:p>
        </w:tc>
        <w:tc>
          <w:tcPr>
            <w:tcW w:w="0" w:type="auto"/>
          </w:tcPr>
          <w:p w:rsidR="006B38E4" w:rsidRDefault="004223F7">
            <w:r>
              <w:t>Sponsor</w:t>
            </w:r>
          </w:p>
        </w:tc>
        <w:tc>
          <w:tcPr>
            <w:tcW w:w="0" w:type="auto"/>
          </w:tcPr>
          <w:p w:rsidR="006B38E4" w:rsidRDefault="004223F7">
            <w:r>
              <w:t>Design</w:t>
            </w:r>
          </w:p>
        </w:tc>
      </w:tr>
      <w:tr w:rsidR="006B38E4">
        <w:tc>
          <w:tcPr>
            <w:tcW w:w="0" w:type="auto"/>
          </w:tcPr>
          <w:p w:rsidR="006B38E4" w:rsidRDefault="004223F7">
            <w:proofErr w:type="spellStart"/>
            <w:r>
              <w:t>NonPortfolio</w:t>
            </w:r>
            <w:proofErr w:type="spellEnd"/>
          </w:p>
        </w:tc>
        <w:tc>
          <w:tcPr>
            <w:tcW w:w="0" w:type="auto"/>
          </w:tcPr>
          <w:p w:rsidR="006B38E4" w:rsidRDefault="004223F7">
            <w:r>
              <w:t>Cancer Council NSW</w:t>
            </w:r>
          </w:p>
        </w:tc>
        <w:tc>
          <w:tcPr>
            <w:tcW w:w="0" w:type="auto"/>
          </w:tcPr>
          <w:p w:rsidR="006B38E4" w:rsidRDefault="004223F7">
            <w:r>
              <w:t>Other</w:t>
            </w:r>
          </w:p>
        </w:tc>
      </w:tr>
    </w:tbl>
    <w:p w:rsidR="004223F7" w:rsidRDefault="004223F7"/>
    <w:sectPr w:rsidR="0042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38E4"/>
    <w:rsid w:val="003F4D51"/>
    <w:rsid w:val="004223F7"/>
    <w:rsid w:val="006B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Char">
    <w:name w:val="TOC Heading"/>
    <w:uiPriority w:val="39"/>
    <w:semiHidden/>
    <w:unhideWhenUsed/>
    <w:qFormat/>
    <w:rPr>
      <w:lang w:eastAsia="ja-JP"/>
    </w:rPr>
  </w:style>
  <w:style w:type="paragraph" w:styleId="Heading2Char">
    <w:name w:val="toc 1"/>
    <w:autoRedefine/>
    <w:uiPriority w:val="39"/>
    <w:unhideWhenUsed/>
    <w:pPr>
      <w:spacing w:after="100"/>
    </w:pPr>
  </w:style>
  <w:style w:type="paragraph" w:styleId="Heading3Char">
    <w:name w:val="toc 2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ableGrid">
    <w:name w:val="toc 3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LightList-Accent1">
    <w:name w:val="toc 4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MediumGrid3-Accent1">
    <w:name w:val="toc 5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MediumShading1-Accent1">
    <w:name w:val="toc 6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LightGrid-Accent1">
    <w:name w:val="Hyperlink"/>
    <w:uiPriority w:val="99"/>
    <w:unhideWhenUsed/>
    <w:rPr>
      <w:color w:val="0000FF" w:themeColor="hyperlink"/>
      <w:u w:val="single"/>
    </w:rPr>
  </w:style>
  <w:style w:type="paragraph" w:styleId="Quote">
    <w:name w:val="Balloon Text"/>
    <w:link w:val="Quote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QuoteChar">
    <w:name w:val="Balloon Text Char"/>
    <w:link w:val="Quote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F2FC4DFB.dotm</Template>
  <TotalTime>1</TotalTime>
  <Pages>16</Pages>
  <Words>3482</Words>
  <Characters>19850</Characters>
  <Application>Microsoft Office Word</Application>
  <DocSecurity>0</DocSecurity>
  <Lines>165</Lines>
  <Paragraphs>46</Paragraphs>
  <ScaleCrop>false</ScaleCrop>
  <Company>Cancer Institute NSW</Company>
  <LinksUpToDate>false</LinksUpToDate>
  <CharactersWithSpaces>23286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Russel</cp:lastModifiedBy>
  <cp:revision>2</cp:revision>
  <dcterms:created xsi:type="dcterms:W3CDTF">2017-09-27T06:23:00Z</dcterms:created>
  <dcterms:modified xsi:type="dcterms:W3CDTF">2017-09-27T06:24:00Z</dcterms:modified>
</cp:coreProperties>
</file>